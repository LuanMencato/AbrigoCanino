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AEC86" w14:textId="6067D926" w:rsidR="002155EE" w:rsidRPr="003C692D" w:rsidRDefault="00CA6DBF" w:rsidP="00270EAC">
      <w:pPr>
        <w:pStyle w:val="Ttulo"/>
        <w:rPr>
          <w:rFonts w:cs="Arial"/>
          <w:noProof/>
          <w:sz w:val="22"/>
          <w:szCs w:val="22"/>
          <w:lang w:val="pt-BR" w:eastAsia="pt-BR"/>
        </w:rPr>
        <w:sectPr w:rsidR="002155EE" w:rsidRPr="003C692D" w:rsidSect="00AB1151">
          <w:footerReference w:type="default" r:id="rId11"/>
          <w:footerReference w:type="first" r:id="rId12"/>
          <w:pgSz w:w="11907" w:h="16839" w:code="9"/>
          <w:pgMar w:top="1134" w:right="1134" w:bottom="1134" w:left="1134" w:header="720" w:footer="720" w:gutter="0"/>
          <w:cols w:space="720"/>
          <w:titlePg/>
          <w:docGrid w:linePitch="326"/>
        </w:sectPr>
      </w:pPr>
      <w:r w:rsidRPr="003C692D">
        <w:rPr>
          <w:rFonts w:cs="Arial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9F362" wp14:editId="55BFFD13">
                <wp:simplePos x="0" y="0"/>
                <wp:positionH relativeFrom="margin">
                  <wp:posOffset>-105941</wp:posOffset>
                </wp:positionH>
                <wp:positionV relativeFrom="paragraph">
                  <wp:posOffset>1668268</wp:posOffset>
                </wp:positionV>
                <wp:extent cx="6318250" cy="1523820"/>
                <wp:effectExtent l="0" t="0" r="0" b="63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0" cy="152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1BBFF" w14:textId="77777777" w:rsidR="00CA6DBF" w:rsidRDefault="00CA6DBF" w:rsidP="00F36E41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52"/>
                                <w:szCs w:val="24"/>
                              </w:rPr>
                            </w:pPr>
                            <w:r w:rsidRPr="00CA6DB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52"/>
                                <w:szCs w:val="24"/>
                              </w:rPr>
                              <w:t>DOCUMENTO DE ESPECIFICAÇÃO</w:t>
                            </w:r>
                          </w:p>
                          <w:p w14:paraId="54EA8534" w14:textId="545806ED" w:rsidR="008620D0" w:rsidRPr="00CA6DBF" w:rsidRDefault="00CA6DBF" w:rsidP="00F36E41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52"/>
                                <w:szCs w:val="24"/>
                              </w:rPr>
                            </w:pPr>
                            <w:r w:rsidRPr="00CA6DB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52"/>
                                <w:szCs w:val="24"/>
                              </w:rPr>
                              <w:t>DE REQUISITOS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52"/>
                                <w:szCs w:val="24"/>
                              </w:rPr>
                              <w:t xml:space="preserve"> DE SOFTWARE</w:t>
                            </w:r>
                          </w:p>
                          <w:p w14:paraId="4404F20F" w14:textId="77777777" w:rsidR="008620D0" w:rsidRPr="00CA6DBF" w:rsidRDefault="008620D0" w:rsidP="00CA6DBF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9F362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-8.35pt;margin-top:131.35pt;width:497.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" filled="f" stroked="f" strokeweight=".5pt">
                <v:textbox>
                  <w:txbxContent>
                    <w:p w14:paraId="6551BBFF" w14:textId="77777777" w:rsidR="00CA6DBF" w:rsidRDefault="00CA6DBF" w:rsidP="00F36E41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sz w:val="52"/>
                          <w:szCs w:val="24"/>
                        </w:rPr>
                      </w:pPr>
                      <w:r w:rsidRPr="00CA6DBF">
                        <w:rPr>
                          <w:rFonts w:ascii="Calibri" w:hAnsi="Calibri" w:cs="Calibri"/>
                          <w:b/>
                          <w:color w:val="FFFFFF" w:themeColor="background1"/>
                          <w:sz w:val="52"/>
                          <w:szCs w:val="24"/>
                        </w:rPr>
                        <w:t>DOCUMENTO DE ESPECIFICAÇÃO</w:t>
                      </w:r>
                    </w:p>
                    <w:p w14:paraId="54EA8534" w14:textId="545806ED" w:rsidR="008620D0" w:rsidRPr="00CA6DBF" w:rsidRDefault="00CA6DBF" w:rsidP="00F36E41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sz w:val="52"/>
                          <w:szCs w:val="24"/>
                        </w:rPr>
                      </w:pPr>
                      <w:r w:rsidRPr="00CA6DBF">
                        <w:rPr>
                          <w:rFonts w:ascii="Calibri" w:hAnsi="Calibri" w:cs="Calibri"/>
                          <w:b/>
                          <w:color w:val="FFFFFF" w:themeColor="background1"/>
                          <w:sz w:val="52"/>
                          <w:szCs w:val="24"/>
                        </w:rPr>
                        <w:t>DE REQUISITOS</w:t>
                      </w: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52"/>
                          <w:szCs w:val="24"/>
                        </w:rPr>
                        <w:t xml:space="preserve"> DE SOFTWARE</w:t>
                      </w:r>
                    </w:p>
                    <w:p w14:paraId="4404F20F" w14:textId="77777777" w:rsidR="008620D0" w:rsidRPr="00CA6DBF" w:rsidRDefault="008620D0" w:rsidP="00CA6DBF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color w:val="FFFFFF" w:themeColor="background1"/>
                          <w:sz w:val="4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692D">
        <w:rPr>
          <w:rFonts w:cs="Arial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FDEF5" wp14:editId="504CC881">
                <wp:simplePos x="0" y="0"/>
                <wp:positionH relativeFrom="margin">
                  <wp:posOffset>-253052</wp:posOffset>
                </wp:positionH>
                <wp:positionV relativeFrom="paragraph">
                  <wp:posOffset>111760</wp:posOffset>
                </wp:positionV>
                <wp:extent cx="6660108" cy="450376"/>
                <wp:effectExtent l="0" t="0" r="0" b="6985"/>
                <wp:wrapNone/>
                <wp:docPr id="1676015515" name="Caixa de Texto 1676015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108" cy="450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7861B" w14:textId="167FC8BC" w:rsidR="00CA6DBF" w:rsidRPr="00CA6DBF" w:rsidRDefault="00CA6DBF" w:rsidP="00CA6DBF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pt-BR"/>
                              </w:rPr>
                            </w:pPr>
                            <w:r w:rsidRPr="00CA6DB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0"/>
                                <w:szCs w:val="18"/>
                                <w:lang w:val="pt-BR"/>
                              </w:rPr>
                              <w:t>4</w:t>
                            </w:r>
                            <w:r w:rsidRPr="00CA6DB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pt-BR"/>
                              </w:rPr>
                              <w:t>º CICLO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 w:rsidRPr="00CA6DB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pt-BR"/>
                              </w:rPr>
                              <w:t>PROJETO INTEGRADOR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DEF5" id="Caixa de Texto 1676015515" o:spid="_x0000_s1027" type="#_x0000_t202" style="position:absolute;left:0;text-align:left;margin-left:-19.95pt;margin-top:8.8pt;width:524.4pt;height:35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KcGA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" filled="f" stroked="f" strokeweight=".5pt">
                <v:textbox>
                  <w:txbxContent>
                    <w:p w14:paraId="63A7861B" w14:textId="167FC8BC" w:rsidR="00CA6DBF" w:rsidRPr="00CA6DBF" w:rsidRDefault="00CA6DBF" w:rsidP="00CA6DBF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sz w:val="28"/>
                          <w:szCs w:val="18"/>
                          <w:lang w:val="pt-BR"/>
                        </w:rPr>
                      </w:pPr>
                      <w:r w:rsidRPr="00CA6DBF">
                        <w:rPr>
                          <w:rFonts w:ascii="Calibri" w:hAnsi="Calibri" w:cs="Calibri"/>
                          <w:b/>
                          <w:color w:val="FFFFFF" w:themeColor="background1"/>
                          <w:sz w:val="40"/>
                          <w:szCs w:val="18"/>
                          <w:lang w:val="pt-BR"/>
                        </w:rPr>
                        <w:t>4</w:t>
                      </w:r>
                      <w:r w:rsidRPr="00CA6DBF">
                        <w:rPr>
                          <w:rFonts w:ascii="Calibri" w:hAnsi="Calibri" w:cs="Calibri"/>
                          <w:b/>
                          <w:color w:val="FFFFFF" w:themeColor="background1"/>
                          <w:sz w:val="28"/>
                          <w:szCs w:val="18"/>
                          <w:lang w:val="pt-BR"/>
                        </w:rPr>
                        <w:t>º CICLO</w:t>
                      </w: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8"/>
                          <w:szCs w:val="18"/>
                          <w:lang w:val="pt-BR"/>
                        </w:rPr>
                        <w:t xml:space="preserve"> - </w:t>
                      </w:r>
                      <w:r w:rsidRPr="00CA6DBF">
                        <w:rPr>
                          <w:rFonts w:ascii="Calibri" w:hAnsi="Calibri" w:cs="Calibri"/>
                          <w:b/>
                          <w:color w:val="FFFFFF" w:themeColor="background1"/>
                          <w:sz w:val="28"/>
                          <w:szCs w:val="18"/>
                          <w:lang w:val="pt-BR"/>
                        </w:rPr>
                        <w:t>PROJETO INTEGRADOR 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692D">
        <w:rPr>
          <w:rFonts w:cs="Arial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EDB6C" wp14:editId="6311863E">
                <wp:simplePos x="0" y="0"/>
                <wp:positionH relativeFrom="margin">
                  <wp:posOffset>-201475</wp:posOffset>
                </wp:positionH>
                <wp:positionV relativeFrom="paragraph">
                  <wp:posOffset>6485928</wp:posOffset>
                </wp:positionV>
                <wp:extent cx="6318250" cy="1605706"/>
                <wp:effectExtent l="0" t="0" r="0" b="0"/>
                <wp:wrapNone/>
                <wp:docPr id="1146888966" name="Caixa de Texto 114688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0" cy="1605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F4E58" w14:textId="541C0E83" w:rsidR="00CA6DBF" w:rsidRPr="00CA6DBF" w:rsidRDefault="00830FD5" w:rsidP="00CA6DBF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0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52"/>
                                <w:szCs w:val="24"/>
                                <w:lang w:val="pt-BR"/>
                              </w:rPr>
                              <w:t>Gestor ONG Canina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DB6C" id="Caixa de Texto 1146888966" o:spid="_x0000_s1028" type="#_x0000_t202" style="position:absolute;left:0;text-align:left;margin-left:-15.85pt;margin-top:510.7pt;width:497.5pt;height:126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" filled="f" stroked="f" strokeweight=".5pt">
                <v:textbox>
                  <w:txbxContent>
                    <w:p w14:paraId="33FF4E58" w14:textId="541C0E83" w:rsidR="00CA6DBF" w:rsidRPr="00CA6DBF" w:rsidRDefault="00830FD5" w:rsidP="00CA6DBF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sz w:val="40"/>
                          <w:szCs w:val="24"/>
                          <w:lang w:val="pt-BR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52"/>
                          <w:szCs w:val="24"/>
                          <w:lang w:val="pt-BR"/>
                        </w:rPr>
                        <w:t>Gestor ONG Canina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6DBF">
        <w:rPr>
          <w:rFonts w:cs="Arial"/>
          <w:noProof/>
          <w:sz w:val="22"/>
          <w:szCs w:val="22"/>
          <w:lang w:eastAsia="pt-BR"/>
        </w:rPr>
        <w:drawing>
          <wp:anchor distT="0" distB="0" distL="114300" distR="114300" simplePos="0" relativeHeight="251648000" behindDoc="0" locked="0" layoutInCell="1" allowOverlap="1" wp14:anchorId="0DECC13C" wp14:editId="33DFBF4B">
            <wp:simplePos x="0" y="0"/>
            <wp:positionH relativeFrom="column">
              <wp:posOffset>-700644</wp:posOffset>
            </wp:positionH>
            <wp:positionV relativeFrom="paragraph">
              <wp:posOffset>-725030</wp:posOffset>
            </wp:positionV>
            <wp:extent cx="7528956" cy="10752921"/>
            <wp:effectExtent l="0" t="0" r="0" b="0"/>
            <wp:wrapNone/>
            <wp:docPr id="68888578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14"/>
                    <a:stretch/>
                  </pic:blipFill>
                  <pic:spPr bwMode="auto">
                    <a:xfrm>
                      <a:off x="0" y="0"/>
                      <a:ext cx="7528956" cy="1075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88175" w14:textId="77777777" w:rsidR="00DE1B58" w:rsidRDefault="00DE1B58" w:rsidP="00DE1B58">
      <w:pPr>
        <w:pStyle w:val="Ttulo"/>
      </w:pPr>
      <w:r>
        <w:lastRenderedPageBreak/>
        <w:t>SUMÁRIO</w:t>
      </w:r>
    </w:p>
    <w:p w14:paraId="63CB1A1A" w14:textId="77777777" w:rsidR="00DE1B58" w:rsidRDefault="00DE1B58" w:rsidP="00DE1B58">
      <w:pPr>
        <w:pStyle w:val="Ttulo"/>
        <w:spacing w:line="276" w:lineRule="auto"/>
        <w:rPr>
          <w:rFonts w:cs="Arial"/>
          <w:b w:val="0"/>
          <w:sz w:val="22"/>
          <w:szCs w:val="22"/>
        </w:rPr>
      </w:pPr>
    </w:p>
    <w:p w14:paraId="3E963F2F" w14:textId="315653CF" w:rsidR="00217212" w:rsidRDefault="00201376">
      <w:pPr>
        <w:pStyle w:val="Sumrio1"/>
        <w:rPr>
          <w:rFonts w:asciiTheme="minorHAnsi" w:hAnsiTheme="minorHAnsi"/>
          <w:b w:val="0"/>
          <w:caps w:val="0"/>
          <w:noProof/>
          <w:kern w:val="2"/>
          <w:lang w:val="pt-BR" w:eastAsia="pt-BR"/>
          <w14:ligatures w14:val="standardContextual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"2-3" \h \z \t "Título 1;1" </w:instrText>
      </w:r>
      <w:r>
        <w:rPr>
          <w:caps w:val="0"/>
        </w:rPr>
        <w:fldChar w:fldCharType="separate"/>
      </w:r>
      <w:hyperlink w:anchor="_Toc161659835" w:history="1">
        <w:r w:rsidR="00217212" w:rsidRPr="007F2759">
          <w:rPr>
            <w:rStyle w:val="Hyperlink"/>
            <w:noProof/>
          </w:rPr>
          <w:t>1) DESCRIÇÃO GERAL DO PROJETO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_Toc161659835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3</w:t>
        </w:r>
        <w:r w:rsidR="00217212">
          <w:rPr>
            <w:noProof/>
            <w:webHidden/>
          </w:rPr>
          <w:fldChar w:fldCharType="end"/>
        </w:r>
      </w:hyperlink>
    </w:p>
    <w:p w14:paraId="2502D1F5" w14:textId="4B31453B" w:rsidR="00217212" w:rsidRDefault="00000000">
      <w:pPr>
        <w:pStyle w:val="Sumrio1"/>
        <w:rPr>
          <w:rFonts w:asciiTheme="minorHAnsi" w:hAnsiTheme="minorHAnsi"/>
          <w:b w:val="0"/>
          <w:caps w:val="0"/>
          <w:noProof/>
          <w:kern w:val="2"/>
          <w:lang w:val="pt-BR" w:eastAsia="pt-BR"/>
          <w14:ligatures w14:val="standardContextual"/>
        </w:rPr>
      </w:pPr>
      <w:hyperlink w:anchor="_Toc161659836" w:history="1">
        <w:r w:rsidR="00217212" w:rsidRPr="007F2759">
          <w:rPr>
            <w:rStyle w:val="Hyperlink"/>
            <w:noProof/>
            <w:lang w:eastAsia="pt-BR"/>
          </w:rPr>
          <w:t>1) INTRODUÇÃO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_Toc161659836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4</w:t>
        </w:r>
        <w:r w:rsidR="00217212">
          <w:rPr>
            <w:noProof/>
            <w:webHidden/>
          </w:rPr>
          <w:fldChar w:fldCharType="end"/>
        </w:r>
      </w:hyperlink>
    </w:p>
    <w:p w14:paraId="783D5C59" w14:textId="0BFBF95E" w:rsidR="00217212" w:rsidRDefault="00000000">
      <w:pPr>
        <w:pStyle w:val="Sumrio2"/>
        <w:tabs>
          <w:tab w:val="right" w:leader="dot" w:pos="9629"/>
        </w:tabs>
        <w:rPr>
          <w:rFonts w:asciiTheme="minorHAnsi" w:hAnsiTheme="minorHAnsi"/>
          <w:caps w:val="0"/>
          <w:noProof/>
          <w:kern w:val="2"/>
          <w:sz w:val="22"/>
          <w:lang w:val="pt-BR" w:eastAsia="pt-BR"/>
          <w14:ligatures w14:val="standardContextual"/>
        </w:rPr>
      </w:pPr>
      <w:hyperlink w:anchor="_Toc161659837" w:history="1">
        <w:r w:rsidR="00217212" w:rsidRPr="007F2759">
          <w:rPr>
            <w:rStyle w:val="Hyperlink"/>
            <w:noProof/>
            <w:lang w:eastAsia="pt-BR"/>
          </w:rPr>
          <w:t>1.1) objetivoS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_Toc161659837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4</w:t>
        </w:r>
        <w:r w:rsidR="00217212">
          <w:rPr>
            <w:noProof/>
            <w:webHidden/>
          </w:rPr>
          <w:fldChar w:fldCharType="end"/>
        </w:r>
      </w:hyperlink>
    </w:p>
    <w:p w14:paraId="650CB2F3" w14:textId="657C8F1E" w:rsidR="00217212" w:rsidRDefault="00000000">
      <w:pPr>
        <w:pStyle w:val="Sumrio2"/>
        <w:tabs>
          <w:tab w:val="right" w:leader="dot" w:pos="9629"/>
        </w:tabs>
        <w:rPr>
          <w:rFonts w:asciiTheme="minorHAnsi" w:hAnsiTheme="minorHAnsi"/>
          <w:caps w:val="0"/>
          <w:noProof/>
          <w:kern w:val="2"/>
          <w:sz w:val="22"/>
          <w:lang w:val="pt-BR" w:eastAsia="pt-BR"/>
          <w14:ligatures w14:val="standardContextual"/>
        </w:rPr>
      </w:pPr>
      <w:hyperlink w:anchor="_Toc161659838" w:history="1">
        <w:r w:rsidR="00217212" w:rsidRPr="007F2759">
          <w:rPr>
            <w:rStyle w:val="Hyperlink"/>
            <w:noProof/>
            <w:lang w:eastAsia="pt-BR"/>
          </w:rPr>
          <w:t>1.2) ESCOPO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_Toc161659838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4</w:t>
        </w:r>
        <w:r w:rsidR="00217212">
          <w:rPr>
            <w:noProof/>
            <w:webHidden/>
          </w:rPr>
          <w:fldChar w:fldCharType="end"/>
        </w:r>
      </w:hyperlink>
    </w:p>
    <w:p w14:paraId="3339EE6B" w14:textId="398A716E" w:rsidR="00217212" w:rsidRDefault="00000000">
      <w:pPr>
        <w:pStyle w:val="Sumrio2"/>
        <w:tabs>
          <w:tab w:val="right" w:leader="dot" w:pos="9629"/>
        </w:tabs>
        <w:rPr>
          <w:rFonts w:asciiTheme="minorHAnsi" w:hAnsiTheme="minorHAnsi"/>
          <w:caps w:val="0"/>
          <w:noProof/>
          <w:kern w:val="2"/>
          <w:sz w:val="22"/>
          <w:lang w:val="pt-BR" w:eastAsia="pt-BR"/>
          <w14:ligatures w14:val="standardContextual"/>
        </w:rPr>
      </w:pPr>
      <w:hyperlink w:anchor="_Toc161659839" w:history="1">
        <w:r w:rsidR="00217212" w:rsidRPr="007F2759">
          <w:rPr>
            <w:rStyle w:val="Hyperlink"/>
            <w:noProof/>
            <w:lang w:eastAsia="pt-BR"/>
          </w:rPr>
          <w:t>1.3) MATERIAIS E MÉTODOS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_Toc161659839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4</w:t>
        </w:r>
        <w:r w:rsidR="00217212">
          <w:rPr>
            <w:noProof/>
            <w:webHidden/>
          </w:rPr>
          <w:fldChar w:fldCharType="end"/>
        </w:r>
      </w:hyperlink>
    </w:p>
    <w:p w14:paraId="507C460D" w14:textId="4C41676E" w:rsidR="00217212" w:rsidRDefault="00000000">
      <w:pPr>
        <w:pStyle w:val="Sumrio1"/>
        <w:rPr>
          <w:rFonts w:asciiTheme="minorHAnsi" w:hAnsiTheme="minorHAnsi"/>
          <w:b w:val="0"/>
          <w:caps w:val="0"/>
          <w:noProof/>
          <w:kern w:val="2"/>
          <w:lang w:val="pt-BR" w:eastAsia="pt-BR"/>
          <w14:ligatures w14:val="standardContextual"/>
        </w:rPr>
      </w:pPr>
      <w:hyperlink w:anchor="_Toc161659840" w:history="1">
        <w:r w:rsidR="00217212" w:rsidRPr="007F2759">
          <w:rPr>
            <w:rStyle w:val="Hyperlink"/>
            <w:noProof/>
            <w:lang w:eastAsia="pt-BR"/>
          </w:rPr>
          <w:t>2) CRONOGRAMA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_Toc161659840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5</w:t>
        </w:r>
        <w:r w:rsidR="00217212">
          <w:rPr>
            <w:noProof/>
            <w:webHidden/>
          </w:rPr>
          <w:fldChar w:fldCharType="end"/>
        </w:r>
      </w:hyperlink>
    </w:p>
    <w:p w14:paraId="4A984FFE" w14:textId="0E512AD8" w:rsidR="00217212" w:rsidRDefault="00000000">
      <w:pPr>
        <w:pStyle w:val="Sumrio1"/>
        <w:rPr>
          <w:rFonts w:asciiTheme="minorHAnsi" w:hAnsiTheme="minorHAnsi"/>
          <w:b w:val="0"/>
          <w:caps w:val="0"/>
          <w:noProof/>
          <w:kern w:val="2"/>
          <w:lang w:val="pt-BR" w:eastAsia="pt-BR"/>
          <w14:ligatures w14:val="standardContextual"/>
        </w:rPr>
      </w:pPr>
      <w:hyperlink w:anchor="_Toc161659841" w:history="1">
        <w:r w:rsidR="00217212" w:rsidRPr="007F2759">
          <w:rPr>
            <w:rStyle w:val="Hyperlink"/>
            <w:noProof/>
            <w:lang w:eastAsia="pt-BR"/>
          </w:rPr>
          <w:t>3) REQUISITOS FUNCIONAIS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_Toc161659841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6</w:t>
        </w:r>
        <w:r w:rsidR="00217212">
          <w:rPr>
            <w:noProof/>
            <w:webHidden/>
          </w:rPr>
          <w:fldChar w:fldCharType="end"/>
        </w:r>
      </w:hyperlink>
    </w:p>
    <w:p w14:paraId="504192FF" w14:textId="6032E6D6" w:rsidR="00217212" w:rsidRDefault="00000000">
      <w:pPr>
        <w:pStyle w:val="Sumrio1"/>
        <w:rPr>
          <w:rFonts w:asciiTheme="minorHAnsi" w:hAnsiTheme="minorHAnsi"/>
          <w:b w:val="0"/>
          <w:caps w:val="0"/>
          <w:noProof/>
          <w:kern w:val="2"/>
          <w:lang w:val="pt-BR" w:eastAsia="pt-BR"/>
          <w14:ligatures w14:val="standardContextual"/>
        </w:rPr>
      </w:pPr>
      <w:hyperlink w:anchor="_Toc161659842" w:history="1">
        <w:r w:rsidR="00217212" w:rsidRPr="007F2759">
          <w:rPr>
            <w:rStyle w:val="Hyperlink"/>
            <w:noProof/>
            <w:lang w:eastAsia="pt-BR"/>
          </w:rPr>
          <w:t>4) REQUISITOS NÃO FUNCIONAIS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_Toc161659842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7</w:t>
        </w:r>
        <w:r w:rsidR="00217212">
          <w:rPr>
            <w:noProof/>
            <w:webHidden/>
          </w:rPr>
          <w:fldChar w:fldCharType="end"/>
        </w:r>
      </w:hyperlink>
    </w:p>
    <w:p w14:paraId="7EB124AA" w14:textId="7E24C997" w:rsidR="00217212" w:rsidRDefault="00000000">
      <w:pPr>
        <w:pStyle w:val="Sumrio1"/>
        <w:rPr>
          <w:rFonts w:asciiTheme="minorHAnsi" w:hAnsiTheme="minorHAnsi"/>
          <w:b w:val="0"/>
          <w:caps w:val="0"/>
          <w:noProof/>
          <w:kern w:val="2"/>
          <w:lang w:val="pt-BR" w:eastAsia="pt-BR"/>
          <w14:ligatures w14:val="standardContextual"/>
        </w:rPr>
      </w:pPr>
      <w:hyperlink w:anchor="_Toc161659843" w:history="1">
        <w:r w:rsidR="00217212" w:rsidRPr="007F2759">
          <w:rPr>
            <w:rStyle w:val="Hyperlink"/>
            <w:noProof/>
            <w:lang w:eastAsia="pt-BR"/>
          </w:rPr>
          <w:t>5) DIAGRAMA ENTIDADE-RELACIONAMENTO (DER)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_Toc161659843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8</w:t>
        </w:r>
        <w:r w:rsidR="00217212">
          <w:rPr>
            <w:noProof/>
            <w:webHidden/>
          </w:rPr>
          <w:fldChar w:fldCharType="end"/>
        </w:r>
      </w:hyperlink>
    </w:p>
    <w:p w14:paraId="6CD87A67" w14:textId="30E728F1" w:rsidR="00217212" w:rsidRDefault="00000000">
      <w:pPr>
        <w:pStyle w:val="Sumrio2"/>
        <w:tabs>
          <w:tab w:val="right" w:leader="dot" w:pos="9629"/>
        </w:tabs>
        <w:rPr>
          <w:rFonts w:asciiTheme="minorHAnsi" w:hAnsiTheme="minorHAnsi"/>
          <w:caps w:val="0"/>
          <w:noProof/>
          <w:kern w:val="2"/>
          <w:sz w:val="22"/>
          <w:lang w:val="pt-BR" w:eastAsia="pt-BR"/>
          <w14:ligatures w14:val="standardContextual"/>
        </w:rPr>
      </w:pPr>
      <w:hyperlink w:anchor="_Toc161659844" w:history="1">
        <w:r w:rsidR="00217212" w:rsidRPr="007F2759">
          <w:rPr>
            <w:rStyle w:val="Hyperlink"/>
            <w:noProof/>
            <w:lang w:eastAsia="pt-BR"/>
          </w:rPr>
          <w:t>5.1) DICIONÁRIO DE DADOS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_Toc161659844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8</w:t>
        </w:r>
        <w:r w:rsidR="00217212">
          <w:rPr>
            <w:noProof/>
            <w:webHidden/>
          </w:rPr>
          <w:fldChar w:fldCharType="end"/>
        </w:r>
      </w:hyperlink>
    </w:p>
    <w:p w14:paraId="47DCA9F1" w14:textId="2A18A2E4" w:rsidR="00217212" w:rsidRDefault="00000000">
      <w:pPr>
        <w:pStyle w:val="Sumrio1"/>
        <w:rPr>
          <w:rFonts w:asciiTheme="minorHAnsi" w:hAnsiTheme="minorHAnsi"/>
          <w:b w:val="0"/>
          <w:caps w:val="0"/>
          <w:noProof/>
          <w:kern w:val="2"/>
          <w:lang w:val="pt-BR" w:eastAsia="pt-BR"/>
          <w14:ligatures w14:val="standardContextual"/>
        </w:rPr>
      </w:pPr>
      <w:hyperlink w:anchor="_Toc161659845" w:history="1">
        <w:r w:rsidR="00217212" w:rsidRPr="007F2759">
          <w:rPr>
            <w:rStyle w:val="Hyperlink"/>
            <w:noProof/>
            <w:lang w:eastAsia="pt-BR"/>
          </w:rPr>
          <w:t>6) DIAGRAMA DE CASOS DE USO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_Toc161659845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9</w:t>
        </w:r>
        <w:r w:rsidR="00217212">
          <w:rPr>
            <w:noProof/>
            <w:webHidden/>
          </w:rPr>
          <w:fldChar w:fldCharType="end"/>
        </w:r>
      </w:hyperlink>
    </w:p>
    <w:p w14:paraId="77706B5F" w14:textId="7531B196" w:rsidR="00217212" w:rsidRDefault="00000000">
      <w:pPr>
        <w:pStyle w:val="Sumrio1"/>
        <w:rPr>
          <w:rFonts w:asciiTheme="minorHAnsi" w:hAnsiTheme="minorHAnsi"/>
          <w:b w:val="0"/>
          <w:caps w:val="0"/>
          <w:noProof/>
          <w:kern w:val="2"/>
          <w:lang w:val="pt-BR" w:eastAsia="pt-BR"/>
          <w14:ligatures w14:val="standardContextual"/>
        </w:rPr>
      </w:pPr>
      <w:hyperlink w:anchor="_Toc161659846" w:history="1">
        <w:r w:rsidR="00217212" w:rsidRPr="007F2759">
          <w:rPr>
            <w:rStyle w:val="Hyperlink"/>
            <w:noProof/>
            <w:lang w:eastAsia="pt-BR"/>
          </w:rPr>
          <w:t>7) ANEXOS</w:t>
        </w:r>
        <w:r w:rsidR="00217212">
          <w:rPr>
            <w:noProof/>
            <w:webHidden/>
          </w:rPr>
          <w:tab/>
        </w:r>
        <w:r w:rsidR="00217212">
          <w:rPr>
            <w:noProof/>
            <w:webHidden/>
          </w:rPr>
          <w:fldChar w:fldCharType="begin"/>
        </w:r>
        <w:r w:rsidR="00217212">
          <w:rPr>
            <w:noProof/>
            <w:webHidden/>
          </w:rPr>
          <w:instrText xml:space="preserve"> PAGEREF _Toc161659846 \h </w:instrText>
        </w:r>
        <w:r w:rsidR="00217212">
          <w:rPr>
            <w:noProof/>
            <w:webHidden/>
          </w:rPr>
        </w:r>
        <w:r w:rsidR="00217212">
          <w:rPr>
            <w:noProof/>
            <w:webHidden/>
          </w:rPr>
          <w:fldChar w:fldCharType="separate"/>
        </w:r>
        <w:r w:rsidR="00217212">
          <w:rPr>
            <w:noProof/>
            <w:webHidden/>
          </w:rPr>
          <w:t>10</w:t>
        </w:r>
        <w:r w:rsidR="00217212">
          <w:rPr>
            <w:noProof/>
            <w:webHidden/>
          </w:rPr>
          <w:fldChar w:fldCharType="end"/>
        </w:r>
      </w:hyperlink>
    </w:p>
    <w:p w14:paraId="678C4077" w14:textId="2ED42023" w:rsidR="00DE1B58" w:rsidRDefault="00201376" w:rsidP="00DE1B58">
      <w:pPr>
        <w:pStyle w:val="Ttulo"/>
        <w:spacing w:line="276" w:lineRule="auto"/>
      </w:pPr>
      <w:r>
        <w:rPr>
          <w:rFonts w:eastAsiaTheme="minorEastAsia" w:cstheme="minorBidi"/>
          <w:caps/>
          <w:color w:val="auto"/>
          <w:spacing w:val="0"/>
          <w:sz w:val="24"/>
          <w:szCs w:val="22"/>
        </w:rPr>
        <w:fldChar w:fldCharType="end"/>
      </w:r>
      <w:r w:rsidR="00DE1B58">
        <w:br w:type="page"/>
      </w:r>
    </w:p>
    <w:p w14:paraId="6C0F0892" w14:textId="6EB72505" w:rsidR="0057775E" w:rsidRDefault="0057775E" w:rsidP="0057775E">
      <w:pPr>
        <w:pStyle w:val="Ttulo1"/>
        <w:jc w:val="left"/>
      </w:pPr>
      <w:bookmarkStart w:id="0" w:name="_Toc161659835"/>
      <w:r>
        <w:lastRenderedPageBreak/>
        <w:t xml:space="preserve">1) </w:t>
      </w:r>
      <w:r w:rsidR="009F7B56">
        <w:t>DESCRIÇÃO GERAL DO PROJETO</w:t>
      </w:r>
      <w:bookmarkEnd w:id="0"/>
    </w:p>
    <w:p w14:paraId="17C8C785" w14:textId="77777777" w:rsidR="0057775E" w:rsidRDefault="0057775E" w:rsidP="0057775E">
      <w:pPr>
        <w:autoSpaceDE w:val="0"/>
        <w:autoSpaceDN w:val="0"/>
        <w:adjustRightInd w:val="0"/>
        <w:spacing w:line="320" w:lineRule="exact"/>
        <w:jc w:val="center"/>
        <w:rPr>
          <w:rFonts w:eastAsia="Calibri" w:cs="Arial"/>
          <w:b/>
          <w:bCs/>
          <w:sz w:val="24"/>
          <w:szCs w:val="24"/>
          <w:lang w:eastAsia="pt-BR"/>
        </w:rPr>
      </w:pPr>
    </w:p>
    <w:tbl>
      <w:tblPr>
        <w:tblW w:w="98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7152"/>
      </w:tblGrid>
      <w:tr w:rsidR="0057775E" w:rsidRPr="00914B46" w14:paraId="528532D4" w14:textId="77777777" w:rsidTr="0057775E"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0C9B042C" w14:textId="77777777" w:rsidR="0057775E" w:rsidRPr="00914B46" w:rsidRDefault="0057775E" w:rsidP="0057775E">
            <w:pPr>
              <w:pStyle w:val="PSC-TabelaCabecalho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Nome do Projeto</w:t>
            </w:r>
          </w:p>
        </w:tc>
        <w:tc>
          <w:tcPr>
            <w:tcW w:w="7152" w:type="dxa"/>
            <w:vAlign w:val="center"/>
          </w:tcPr>
          <w:p w14:paraId="24906526" w14:textId="41459C47" w:rsidR="0057775E" w:rsidRPr="00914B46" w:rsidRDefault="0057775E" w:rsidP="00F07C02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 xml:space="preserve">Nome </w:t>
            </w:r>
            <w:r w:rsidR="00F07C02">
              <w:rPr>
                <w:rFonts w:cs="Arial"/>
                <w:spacing w:val="8"/>
                <w:kern w:val="20"/>
                <w:sz w:val="24"/>
                <w:szCs w:val="24"/>
              </w:rPr>
              <w:t>Sistema Ong Canina</w:t>
            </w:r>
          </w:p>
        </w:tc>
      </w:tr>
      <w:tr w:rsidR="0057775E" w:rsidRPr="00914B46" w14:paraId="1552FF12" w14:textId="77777777" w:rsidTr="0057775E"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5AFBC88E" w14:textId="77777777" w:rsidR="0057775E" w:rsidRDefault="0057775E" w:rsidP="0057775E">
            <w:pPr>
              <w:pStyle w:val="PSC-TabelaCabecalho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7152" w:type="dxa"/>
            <w:vAlign w:val="center"/>
          </w:tcPr>
          <w:p w14:paraId="121A4843" w14:textId="4CFA93D3" w:rsidR="0057775E" w:rsidRPr="00914B46" w:rsidRDefault="00F07C02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 xml:space="preserve">O sistema visa gerir o fluxo de cães e tutores de uma ong canina, podendo deixar a gestão mais simples e ágil </w:t>
            </w:r>
          </w:p>
        </w:tc>
      </w:tr>
      <w:tr w:rsidR="0057775E" w:rsidRPr="00914B46" w14:paraId="643670F2" w14:textId="77777777" w:rsidTr="0057775E"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16BBE03E" w14:textId="5113D240" w:rsidR="0057775E" w:rsidRDefault="0057775E" w:rsidP="0057775E">
            <w:pPr>
              <w:pStyle w:val="PSC-TabelaCabecalho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Metodologia de Desenvolvimento</w:t>
            </w:r>
          </w:p>
        </w:tc>
        <w:tc>
          <w:tcPr>
            <w:tcW w:w="7152" w:type="dxa"/>
            <w:vAlign w:val="center"/>
          </w:tcPr>
          <w:p w14:paraId="409661E5" w14:textId="2B8E67E3" w:rsidR="0057775E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SCRUM + KANBAN</w:t>
            </w:r>
          </w:p>
        </w:tc>
      </w:tr>
      <w:tr w:rsidR="0057775E" w:rsidRPr="00914B46" w14:paraId="631779D6" w14:textId="77777777" w:rsidTr="0057775E"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2C100904" w14:textId="77777777" w:rsidR="0057775E" w:rsidRPr="00914B46" w:rsidRDefault="0057775E" w:rsidP="0057775E">
            <w:pPr>
              <w:pStyle w:val="PSC-TabelaCabecalho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914B46">
              <w:rPr>
                <w:rFonts w:cs="Arial"/>
                <w:spacing w:val="8"/>
                <w:kern w:val="20"/>
                <w:sz w:val="24"/>
                <w:szCs w:val="24"/>
              </w:rPr>
              <w:t>Autores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 xml:space="preserve"> e papéis</w:t>
            </w:r>
          </w:p>
        </w:tc>
        <w:tc>
          <w:tcPr>
            <w:tcW w:w="7152" w:type="dxa"/>
            <w:vAlign w:val="center"/>
          </w:tcPr>
          <w:p w14:paraId="7E36B01F" w14:textId="4CF3415E" w:rsidR="0057775E" w:rsidRDefault="00F07C02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 xml:space="preserve">João </w:t>
            </w:r>
            <w:proofErr w:type="gramStart"/>
            <w:r>
              <w:rPr>
                <w:rFonts w:cs="Arial"/>
                <w:spacing w:val="8"/>
                <w:kern w:val="20"/>
                <w:sz w:val="24"/>
                <w:szCs w:val="24"/>
              </w:rPr>
              <w:t xml:space="preserve">Pedro </w:t>
            </w:r>
            <w:r w:rsidR="0057775E">
              <w:rPr>
                <w:rFonts w:cs="Arial"/>
                <w:spacing w:val="8"/>
                <w:kern w:val="20"/>
                <w:sz w:val="24"/>
                <w:szCs w:val="24"/>
              </w:rPr>
              <w:t xml:space="preserve"> (</w:t>
            </w:r>
            <w:proofErr w:type="gramEnd"/>
            <w:r w:rsidR="0057775E">
              <w:rPr>
                <w:rFonts w:cs="Arial"/>
                <w:spacing w:val="8"/>
                <w:kern w:val="20"/>
                <w:sz w:val="24"/>
                <w:szCs w:val="24"/>
              </w:rPr>
              <w:t xml:space="preserve">PRODUCT OWNER) </w:t>
            </w:r>
          </w:p>
          <w:p w14:paraId="130F9504" w14:textId="2E70B0A9" w:rsidR="0057775E" w:rsidRDefault="00F07C02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Cassiano Eduardo</w:t>
            </w:r>
            <w:r w:rsidR="0057775E">
              <w:rPr>
                <w:rFonts w:cs="Arial"/>
                <w:spacing w:val="8"/>
                <w:kern w:val="20"/>
                <w:sz w:val="24"/>
                <w:szCs w:val="24"/>
              </w:rPr>
              <w:t xml:space="preserve"> (SCRUM MASTER) </w:t>
            </w:r>
          </w:p>
          <w:p w14:paraId="57D488C1" w14:textId="34360422" w:rsidR="0057775E" w:rsidRDefault="00F07C02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Carlos Eduardo Cherman Traczinski</w:t>
            </w:r>
            <w:r w:rsidR="0057775E">
              <w:rPr>
                <w:rFonts w:cs="Arial"/>
                <w:spacing w:val="8"/>
                <w:kern w:val="20"/>
                <w:sz w:val="24"/>
                <w:szCs w:val="24"/>
              </w:rPr>
              <w:t xml:space="preserve"> (DESENVOLVEDOR) </w:t>
            </w:r>
          </w:p>
          <w:p w14:paraId="0F8F26D6" w14:textId="174963CC" w:rsidR="0057775E" w:rsidRDefault="00F07C02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Luan M.</w:t>
            </w:r>
            <w:r w:rsidR="0057775E">
              <w:rPr>
                <w:rFonts w:cs="Arial"/>
                <w:spacing w:val="8"/>
                <w:kern w:val="20"/>
                <w:sz w:val="24"/>
                <w:szCs w:val="24"/>
              </w:rPr>
              <w:t xml:space="preserve"> (DESENVOLVEDOR) </w:t>
            </w:r>
          </w:p>
          <w:p w14:paraId="01D1A79A" w14:textId="75863B9C" w:rsidR="0057775E" w:rsidRPr="00914B46" w:rsidRDefault="00F07C02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Samir</w:t>
            </w:r>
            <w:r w:rsidR="0057775E">
              <w:rPr>
                <w:rFonts w:cs="Arial"/>
                <w:spacing w:val="8"/>
                <w:kern w:val="20"/>
                <w:sz w:val="24"/>
                <w:szCs w:val="24"/>
              </w:rPr>
              <w:t xml:space="preserve"> (DESENVOLVEDOR) </w:t>
            </w:r>
          </w:p>
        </w:tc>
      </w:tr>
      <w:tr w:rsidR="007F3BA6" w:rsidRPr="00914B46" w14:paraId="0DEDB5D3" w14:textId="77777777" w:rsidTr="0057775E"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47901142" w14:textId="45346B54" w:rsidR="007F3BA6" w:rsidRPr="00914B46" w:rsidRDefault="007F3BA6" w:rsidP="0057775E">
            <w:pPr>
              <w:pStyle w:val="PSC-TabelaCabecalho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Demandante</w:t>
            </w:r>
          </w:p>
        </w:tc>
        <w:tc>
          <w:tcPr>
            <w:tcW w:w="7152" w:type="dxa"/>
            <w:vAlign w:val="center"/>
          </w:tcPr>
          <w:p w14:paraId="7CF2E951" w14:textId="77777777" w:rsidR="007F3BA6" w:rsidRDefault="007F3BA6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</w:tr>
      <w:tr w:rsidR="007F3BA6" w:rsidRPr="00914B46" w14:paraId="2AEDB93A" w14:textId="77777777" w:rsidTr="0057775E">
        <w:tc>
          <w:tcPr>
            <w:tcW w:w="2660" w:type="dxa"/>
            <w:shd w:val="clear" w:color="auto" w:fill="F2F2F2" w:themeFill="background1" w:themeFillShade="F2"/>
            <w:vAlign w:val="center"/>
          </w:tcPr>
          <w:p w14:paraId="725E3D82" w14:textId="26B4D4B6" w:rsidR="007F3BA6" w:rsidRDefault="007F3BA6" w:rsidP="0057775E">
            <w:pPr>
              <w:pStyle w:val="PSC-TabelaCabecalho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Mentor</w:t>
            </w:r>
          </w:p>
        </w:tc>
        <w:tc>
          <w:tcPr>
            <w:tcW w:w="7152" w:type="dxa"/>
            <w:vAlign w:val="center"/>
          </w:tcPr>
          <w:p w14:paraId="246AA94D" w14:textId="77777777" w:rsidR="007F3BA6" w:rsidRDefault="007F3BA6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</w:tr>
    </w:tbl>
    <w:p w14:paraId="2005716D" w14:textId="77777777" w:rsidR="0057775E" w:rsidRDefault="0057775E" w:rsidP="0057775E">
      <w:pPr>
        <w:pStyle w:val="Ttulo1"/>
        <w:jc w:val="left"/>
        <w:rPr>
          <w:lang w:eastAsia="pt-BR"/>
        </w:rPr>
      </w:pPr>
    </w:p>
    <w:tbl>
      <w:tblPr>
        <w:tblW w:w="98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6"/>
        <w:gridCol w:w="1434"/>
        <w:gridCol w:w="5005"/>
        <w:gridCol w:w="2147"/>
      </w:tblGrid>
      <w:tr w:rsidR="0057775E" w:rsidRPr="00914B46" w14:paraId="7DBEE277" w14:textId="77777777" w:rsidTr="0057775E">
        <w:tc>
          <w:tcPr>
            <w:tcW w:w="9812" w:type="dxa"/>
            <w:gridSpan w:val="4"/>
            <w:shd w:val="clear" w:color="auto" w:fill="F2F2F2" w:themeFill="background1" w:themeFillShade="F2"/>
            <w:vAlign w:val="center"/>
          </w:tcPr>
          <w:p w14:paraId="3A161F63" w14:textId="18CAC923" w:rsidR="0057775E" w:rsidRPr="00914B46" w:rsidRDefault="0057775E" w:rsidP="0057775E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914B46">
              <w:rPr>
                <w:rFonts w:cs="Arial"/>
                <w:spacing w:val="8"/>
                <w:kern w:val="20"/>
                <w:sz w:val="24"/>
                <w:szCs w:val="24"/>
              </w:rPr>
              <w:t>HISTÓRICO DE REVISÕES</w:t>
            </w:r>
            <w:r w:rsidR="007F3BA6">
              <w:rPr>
                <w:rFonts w:cs="Arial"/>
                <w:spacing w:val="8"/>
                <w:kern w:val="20"/>
                <w:sz w:val="24"/>
                <w:szCs w:val="24"/>
              </w:rPr>
              <w:t xml:space="preserve"> DESTE DOCUMENTO</w:t>
            </w:r>
          </w:p>
        </w:tc>
      </w:tr>
      <w:tr w:rsidR="0057775E" w:rsidRPr="00914B46" w14:paraId="30610C30" w14:textId="77777777" w:rsidTr="0057775E"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F02F6B4" w14:textId="77777777" w:rsidR="0057775E" w:rsidRPr="00914B46" w:rsidRDefault="0057775E" w:rsidP="0057775E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914B46">
              <w:rPr>
                <w:rFonts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14:paraId="4FBF1A73" w14:textId="77777777" w:rsidR="0057775E" w:rsidRPr="00914B46" w:rsidRDefault="0057775E" w:rsidP="0057775E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914B46">
              <w:rPr>
                <w:rFonts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5005" w:type="dxa"/>
            <w:shd w:val="clear" w:color="auto" w:fill="F2F2F2" w:themeFill="background1" w:themeFillShade="F2"/>
            <w:vAlign w:val="center"/>
          </w:tcPr>
          <w:p w14:paraId="71669D6B" w14:textId="77777777" w:rsidR="0057775E" w:rsidRPr="00914B46" w:rsidRDefault="0057775E" w:rsidP="0057775E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914B46"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147" w:type="dxa"/>
            <w:shd w:val="clear" w:color="auto" w:fill="F2F2F2" w:themeFill="background1" w:themeFillShade="F2"/>
            <w:vAlign w:val="center"/>
          </w:tcPr>
          <w:p w14:paraId="08B20471" w14:textId="77777777" w:rsidR="0057775E" w:rsidRPr="00914B46" w:rsidRDefault="0057775E" w:rsidP="0057775E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914B46">
              <w:rPr>
                <w:rFonts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57775E" w:rsidRPr="00914B46" w14:paraId="0370A2A4" w14:textId="77777777" w:rsidTr="0057775E">
        <w:tc>
          <w:tcPr>
            <w:tcW w:w="1226" w:type="dxa"/>
            <w:vAlign w:val="center"/>
          </w:tcPr>
          <w:p w14:paraId="161D5C91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914B46">
              <w:rPr>
                <w:rFonts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434" w:type="dxa"/>
            <w:vAlign w:val="center"/>
          </w:tcPr>
          <w:p w14:paraId="7F74D2F4" w14:textId="2CDD5CF0" w:rsidR="0057775E" w:rsidRPr="00914B46" w:rsidRDefault="00F07C02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26/02/2024</w:t>
            </w:r>
          </w:p>
        </w:tc>
        <w:tc>
          <w:tcPr>
            <w:tcW w:w="5005" w:type="dxa"/>
            <w:vAlign w:val="center"/>
          </w:tcPr>
          <w:p w14:paraId="3FCDE841" w14:textId="77777777" w:rsidR="0057775E" w:rsidRPr="00914B46" w:rsidRDefault="0057775E" w:rsidP="0057775E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Formalização da demanda junto ao professor</w:t>
            </w:r>
          </w:p>
        </w:tc>
        <w:tc>
          <w:tcPr>
            <w:tcW w:w="2147" w:type="dxa"/>
            <w:vAlign w:val="center"/>
          </w:tcPr>
          <w:p w14:paraId="5953EB24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Todos</w:t>
            </w:r>
          </w:p>
        </w:tc>
      </w:tr>
      <w:tr w:rsidR="0057775E" w:rsidRPr="00914B46" w14:paraId="127B32AC" w14:textId="77777777" w:rsidTr="0057775E">
        <w:tc>
          <w:tcPr>
            <w:tcW w:w="1226" w:type="dxa"/>
            <w:vAlign w:val="center"/>
          </w:tcPr>
          <w:p w14:paraId="131C29E6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914B46">
              <w:rPr>
                <w:rFonts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434" w:type="dxa"/>
            <w:vAlign w:val="center"/>
          </w:tcPr>
          <w:p w14:paraId="3A80187F" w14:textId="2C2A79CA" w:rsidR="0057775E" w:rsidRPr="00914B46" w:rsidRDefault="00F07C02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25/03/2024</w:t>
            </w:r>
          </w:p>
        </w:tc>
        <w:tc>
          <w:tcPr>
            <w:tcW w:w="5005" w:type="dxa"/>
            <w:vAlign w:val="center"/>
          </w:tcPr>
          <w:p w14:paraId="5F38A5F6" w14:textId="77777777" w:rsidR="0057775E" w:rsidRPr="00914B46" w:rsidRDefault="0057775E" w:rsidP="0057775E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Entrega da primeira versão via Black</w:t>
            </w:r>
          </w:p>
        </w:tc>
        <w:tc>
          <w:tcPr>
            <w:tcW w:w="2147" w:type="dxa"/>
            <w:vAlign w:val="center"/>
          </w:tcPr>
          <w:p w14:paraId="1B43C8CD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Todos</w:t>
            </w:r>
          </w:p>
        </w:tc>
      </w:tr>
      <w:tr w:rsidR="0057775E" w:rsidRPr="00914B46" w14:paraId="11EAC86E" w14:textId="77777777" w:rsidTr="0057775E">
        <w:tc>
          <w:tcPr>
            <w:tcW w:w="1226" w:type="dxa"/>
            <w:vAlign w:val="center"/>
          </w:tcPr>
          <w:p w14:paraId="1B53ADEE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vAlign w:val="center"/>
          </w:tcPr>
          <w:p w14:paraId="744434D6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5005" w:type="dxa"/>
            <w:vAlign w:val="center"/>
          </w:tcPr>
          <w:p w14:paraId="77ABEA7A" w14:textId="77777777" w:rsidR="0057775E" w:rsidRPr="00914B46" w:rsidRDefault="0057775E" w:rsidP="0057775E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147" w:type="dxa"/>
            <w:vAlign w:val="center"/>
          </w:tcPr>
          <w:p w14:paraId="194F4A86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57775E" w:rsidRPr="00914B46" w14:paraId="4768DC21" w14:textId="77777777" w:rsidTr="0057775E">
        <w:tc>
          <w:tcPr>
            <w:tcW w:w="1226" w:type="dxa"/>
            <w:vAlign w:val="center"/>
          </w:tcPr>
          <w:p w14:paraId="7717DDF4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vAlign w:val="center"/>
          </w:tcPr>
          <w:p w14:paraId="69AACA1B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5005" w:type="dxa"/>
            <w:vAlign w:val="center"/>
          </w:tcPr>
          <w:p w14:paraId="5818605F" w14:textId="77777777" w:rsidR="0057775E" w:rsidRPr="00914B46" w:rsidRDefault="0057775E" w:rsidP="0057775E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147" w:type="dxa"/>
            <w:vAlign w:val="center"/>
          </w:tcPr>
          <w:p w14:paraId="3A36124D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57775E" w:rsidRPr="00914B46" w14:paraId="3D3F30B9" w14:textId="77777777" w:rsidTr="0057775E">
        <w:tc>
          <w:tcPr>
            <w:tcW w:w="1226" w:type="dxa"/>
            <w:vAlign w:val="center"/>
          </w:tcPr>
          <w:p w14:paraId="1CD1B4C2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vAlign w:val="center"/>
          </w:tcPr>
          <w:p w14:paraId="341036FE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5005" w:type="dxa"/>
            <w:vAlign w:val="center"/>
          </w:tcPr>
          <w:p w14:paraId="6D1A70CF" w14:textId="77777777" w:rsidR="0057775E" w:rsidRPr="00914B46" w:rsidRDefault="0057775E" w:rsidP="0057775E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147" w:type="dxa"/>
            <w:vAlign w:val="center"/>
          </w:tcPr>
          <w:p w14:paraId="2A669A6E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57775E" w:rsidRPr="00914B46" w14:paraId="48F97A9B" w14:textId="77777777" w:rsidTr="0057775E">
        <w:tc>
          <w:tcPr>
            <w:tcW w:w="1226" w:type="dxa"/>
            <w:vAlign w:val="center"/>
          </w:tcPr>
          <w:p w14:paraId="3C3CFCFA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vAlign w:val="center"/>
          </w:tcPr>
          <w:p w14:paraId="0AC1DF83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5005" w:type="dxa"/>
            <w:vAlign w:val="center"/>
          </w:tcPr>
          <w:p w14:paraId="4AA84C27" w14:textId="77777777" w:rsidR="0057775E" w:rsidRPr="00914B46" w:rsidRDefault="0057775E" w:rsidP="0057775E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147" w:type="dxa"/>
            <w:vAlign w:val="center"/>
          </w:tcPr>
          <w:p w14:paraId="357E4A69" w14:textId="77777777" w:rsidR="0057775E" w:rsidRPr="00914B46" w:rsidRDefault="0057775E" w:rsidP="0057775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25E16BB2" w14:textId="77777777" w:rsidR="0057775E" w:rsidRDefault="0057775E" w:rsidP="0057775E">
      <w:pPr>
        <w:autoSpaceDE w:val="0"/>
        <w:autoSpaceDN w:val="0"/>
        <w:adjustRightInd w:val="0"/>
        <w:spacing w:line="320" w:lineRule="exact"/>
        <w:jc w:val="center"/>
        <w:rPr>
          <w:rFonts w:eastAsia="Calibri" w:cs="Arial"/>
          <w:b/>
          <w:bCs/>
          <w:sz w:val="24"/>
          <w:szCs w:val="24"/>
          <w:lang w:eastAsia="pt-BR"/>
        </w:rPr>
      </w:pPr>
    </w:p>
    <w:p w14:paraId="53ED47E8" w14:textId="77777777" w:rsidR="0057775E" w:rsidRDefault="0057775E" w:rsidP="0057775E">
      <w:pPr>
        <w:pStyle w:val="Ttulo1"/>
        <w:jc w:val="left"/>
        <w:rPr>
          <w:lang w:eastAsia="pt-BR"/>
        </w:rPr>
      </w:pPr>
      <w:r>
        <w:rPr>
          <w:lang w:eastAsia="pt-BR"/>
        </w:rPr>
        <w:br w:type="page"/>
      </w:r>
    </w:p>
    <w:p w14:paraId="381A8045" w14:textId="77777777" w:rsidR="009F7B56" w:rsidRDefault="009F7B56" w:rsidP="009F7B56">
      <w:pPr>
        <w:pStyle w:val="Ttulo1"/>
        <w:jc w:val="left"/>
        <w:rPr>
          <w:lang w:eastAsia="pt-BR"/>
        </w:rPr>
      </w:pPr>
      <w:bookmarkStart w:id="1" w:name="_Toc161659836"/>
      <w:r>
        <w:rPr>
          <w:lang w:eastAsia="pt-BR"/>
        </w:rPr>
        <w:lastRenderedPageBreak/>
        <w:t>1) INTRODUÇÃO</w:t>
      </w:r>
      <w:bookmarkEnd w:id="1"/>
    </w:p>
    <w:p w14:paraId="6BB7A6DD" w14:textId="77777777" w:rsidR="009F7B56" w:rsidRDefault="009F7B56" w:rsidP="009F7B56">
      <w:pPr>
        <w:spacing w:line="276" w:lineRule="auto"/>
        <w:rPr>
          <w:rFonts w:cs="Arial"/>
          <w:color w:val="FF0000"/>
        </w:rPr>
      </w:pPr>
    </w:p>
    <w:p w14:paraId="2D3276D4" w14:textId="6127289B" w:rsidR="000A4091" w:rsidRDefault="000A4091" w:rsidP="009F7B56">
      <w:pPr>
        <w:spacing w:line="276" w:lineRule="auto"/>
        <w:rPr>
          <w:rFonts w:cs="Arial"/>
          <w:sz w:val="24"/>
          <w:szCs w:val="24"/>
        </w:rPr>
      </w:pPr>
      <w:r w:rsidRPr="000A4091">
        <w:rPr>
          <w:rFonts w:cs="Arial"/>
          <w:sz w:val="24"/>
          <w:szCs w:val="24"/>
        </w:rPr>
        <w:t>A escolha deste projeto surgiu da necessidade de proporcionar uma gestão eficaz e organizada dos cães sob os cuidados de uma organização não governamental (ONG) dedicada ao bem-estar animal, bem como dos tutores que decidem adotar esses animais. Confrontados com o desafio de rastrear adequadamente tanto os animais quanto as adoções, identificou-se a oportunidade de desenvolver um sistema de controle interno que funcionasse tanto como um registro detalhado quanto como um instrumento de gestão para facilitar o processo de adoção e garantir o acompanhamento adequado dos cães adotados. A motivação para a escolha deste tema decorre da paixão coletiva pela causa animal e do desejo de contribuir positivamente para a melhoria da qualidade de vida desses cães, ao mesmo tempo que se fornece aos tutores uma plataforma confiável e informativa. Espera-se que este sistema não apenas otimize as operações internas da ONG, mas também promova uma maior eficiência na conexão entre cães e potenciais tutores, garantindo um processo de adoção mais suave e bem-sucedido. Os usuários impactados por este sistema incluem os funcionários e voluntários da ONG, que terão uma ferramenta poderosa para gerenciar as informações dos animais, e os tutores, que terão acesso facilitado a dados relevantes sobre seus novos companheiros.</w:t>
      </w:r>
    </w:p>
    <w:p w14:paraId="4B99A770" w14:textId="1D304961" w:rsidR="009F7B56" w:rsidRDefault="000A4091" w:rsidP="000A4091">
      <w:pPr>
        <w:spacing w:line="276" w:lineRule="auto"/>
        <w:rPr>
          <w:rFonts w:cs="Arial"/>
          <w:sz w:val="24"/>
          <w:szCs w:val="24"/>
        </w:rPr>
      </w:pPr>
      <w:r w:rsidRPr="000A4091">
        <w:rPr>
          <w:rFonts w:cs="Arial"/>
          <w:sz w:val="24"/>
          <w:szCs w:val="24"/>
        </w:rPr>
        <w:t>A importância deste documento não pode ser subestimada. Este documento representa o futuro. Mais especificamente, representa as bases sobre as quais a manutenibilidade e escalabilidade do sistema desenvolvido podem ser realizadas. Na medida em que fornece detalhes sobre a arquitetura, tecnologias, procedimentos de configuração, desenvolvimento, testes e práticas de segurança do sistema, o documento é um guia essencial para a equipe atual e subsequente . Permitindo que qualquer membro da equipe compreenda rapidamente o estado atual e complete efetivamente o projeto, funciona para identificar e aplicar qualquer modificação ou atualização necessária para atender às necessidades dinâmicas da ONG e dos tutores. Nesse sentido, o documento serve para dissolver a correção ou adaptação infrutífera.</w:t>
      </w:r>
    </w:p>
    <w:p w14:paraId="5EEA64BA" w14:textId="77777777" w:rsidR="000A4091" w:rsidRDefault="000A4091" w:rsidP="009F7B56">
      <w:pPr>
        <w:spacing w:line="276" w:lineRule="auto"/>
        <w:jc w:val="left"/>
        <w:rPr>
          <w:rFonts w:cs="Arial"/>
          <w:sz w:val="24"/>
          <w:szCs w:val="24"/>
        </w:rPr>
      </w:pPr>
    </w:p>
    <w:p w14:paraId="2A056B9A" w14:textId="3FCAF681" w:rsidR="009F7B56" w:rsidRDefault="006F441E" w:rsidP="006F441E">
      <w:pPr>
        <w:pStyle w:val="Ttulo2"/>
        <w:jc w:val="left"/>
        <w:rPr>
          <w:lang w:eastAsia="pt-BR"/>
        </w:rPr>
      </w:pPr>
      <w:bookmarkStart w:id="2" w:name="_Toc161659837"/>
      <w:r>
        <w:rPr>
          <w:lang w:eastAsia="pt-BR"/>
        </w:rPr>
        <w:t>1.1</w:t>
      </w:r>
      <w:r w:rsidR="009F7B56">
        <w:rPr>
          <w:lang w:eastAsia="pt-BR"/>
        </w:rPr>
        <w:t>) objetivoS</w:t>
      </w:r>
      <w:bookmarkEnd w:id="2"/>
    </w:p>
    <w:p w14:paraId="2CFDC2E5" w14:textId="77777777" w:rsidR="009F7B56" w:rsidRDefault="009F7B56" w:rsidP="009F7B56">
      <w:pPr>
        <w:spacing w:line="276" w:lineRule="auto"/>
        <w:rPr>
          <w:rFonts w:cs="Arial"/>
          <w:color w:val="FF0000"/>
        </w:rPr>
      </w:pPr>
    </w:p>
    <w:p w14:paraId="457B5845" w14:textId="33BF97FB" w:rsidR="009F7B56" w:rsidRDefault="009F7B56" w:rsidP="000549F1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Objetivo geral: </w:t>
      </w:r>
      <w:r w:rsidR="000549F1" w:rsidRPr="000549F1">
        <w:rPr>
          <w:rFonts w:cs="Arial"/>
          <w:sz w:val="24"/>
          <w:szCs w:val="24"/>
        </w:rPr>
        <w:t>O objetivo geral deste projeto é desenvolver um sistema de controle interno para uma ONG dedicada ao bem-estar animal, visando otimizar o gerenciamento dos cães sob cuidado e facilitar o processo de adoção. Ao oferecer uma solução tecnológica para acompanhar detalhadamente cada animal e adoção realizada, pretendemos melhorar a eficiência operacional da ONG, garantindo que cada cão tenha a melhor oportunidade de encontrar um lar adequado, e que os tutores recebam todo o suporte necessário no processo de adoção. O sistema busca resolver o problema de falta de integração e automatização nas atividades de gerenciamento de cães e adoções, facilitando o acesso à informação, melhorando a comunicação entre os envolvidos e proporcionando um acompanhamento eficaz dos cães adotados.</w:t>
      </w:r>
    </w:p>
    <w:p w14:paraId="0E5D2C26" w14:textId="77777777" w:rsidR="009F7B56" w:rsidRDefault="009F7B56" w:rsidP="009F7B56">
      <w:pPr>
        <w:spacing w:line="276" w:lineRule="auto"/>
        <w:jc w:val="left"/>
        <w:rPr>
          <w:rFonts w:cs="Arial"/>
          <w:sz w:val="24"/>
          <w:szCs w:val="24"/>
        </w:rPr>
      </w:pPr>
    </w:p>
    <w:p w14:paraId="45760285" w14:textId="2BA72B32" w:rsidR="009F7B56" w:rsidRDefault="009F7B56" w:rsidP="009F7B56">
      <w:pPr>
        <w:spacing w:line="276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Objetivos específicos: </w:t>
      </w:r>
    </w:p>
    <w:p w14:paraId="6FCD223B" w14:textId="77777777" w:rsidR="000549F1" w:rsidRDefault="000549F1" w:rsidP="009F7B56">
      <w:pPr>
        <w:pStyle w:val="PargrafodaLista"/>
        <w:numPr>
          <w:ilvl w:val="0"/>
          <w:numId w:val="7"/>
        </w:numPr>
        <w:spacing w:line="276" w:lineRule="auto"/>
        <w:jc w:val="left"/>
        <w:rPr>
          <w:rFonts w:cs="Arial"/>
          <w:sz w:val="24"/>
          <w:szCs w:val="24"/>
        </w:rPr>
      </w:pPr>
      <w:r w:rsidRPr="000549F1">
        <w:rPr>
          <w:rFonts w:cs="Arial"/>
          <w:sz w:val="24"/>
          <w:szCs w:val="24"/>
        </w:rPr>
        <w:t xml:space="preserve">Desenvolver uma base de dados centralizada: Criar uma estrutura de banco de dados robusta e escalável que possa armazenar de forma segura e organizada </w:t>
      </w:r>
      <w:r w:rsidRPr="000549F1">
        <w:rPr>
          <w:rFonts w:cs="Arial"/>
          <w:sz w:val="24"/>
          <w:szCs w:val="24"/>
        </w:rPr>
        <w:lastRenderedPageBreak/>
        <w:t>todas as informações relevantes sobre os cães (como saúde, status de adoção, histórico) e os tutores (dados de contato, histórico de adoções).</w:t>
      </w:r>
    </w:p>
    <w:p w14:paraId="14D0EEDA" w14:textId="77777777" w:rsidR="000549F1" w:rsidRDefault="000549F1" w:rsidP="000549F1">
      <w:pPr>
        <w:pStyle w:val="PargrafodaLista"/>
        <w:spacing w:line="276" w:lineRule="auto"/>
        <w:jc w:val="left"/>
        <w:rPr>
          <w:rFonts w:cs="Arial"/>
          <w:sz w:val="24"/>
          <w:szCs w:val="24"/>
        </w:rPr>
      </w:pPr>
    </w:p>
    <w:p w14:paraId="628F6A80" w14:textId="77777777" w:rsidR="000549F1" w:rsidRDefault="000549F1" w:rsidP="009F7B56">
      <w:pPr>
        <w:pStyle w:val="PargrafodaLista"/>
        <w:numPr>
          <w:ilvl w:val="0"/>
          <w:numId w:val="7"/>
        </w:numPr>
        <w:spacing w:line="276" w:lineRule="auto"/>
        <w:jc w:val="left"/>
        <w:rPr>
          <w:rFonts w:cs="Arial"/>
          <w:sz w:val="24"/>
          <w:szCs w:val="24"/>
        </w:rPr>
      </w:pPr>
      <w:r w:rsidRPr="000549F1">
        <w:rPr>
          <w:rFonts w:cs="Arial"/>
          <w:sz w:val="24"/>
          <w:szCs w:val="24"/>
        </w:rPr>
        <w:t>Implementar funcionalidades de gestão de cães: Desenvolver interfaces e lógicas de negócios que permitam aos funcionários da ONG registrar novos cães no sistema, atualizar informações de cães existentes, e gerenciar seu status de saúde e adoção.</w:t>
      </w:r>
    </w:p>
    <w:p w14:paraId="5D5E4160" w14:textId="77777777" w:rsidR="002D1F01" w:rsidRPr="002D1F01" w:rsidRDefault="002D1F01" w:rsidP="002D1F01">
      <w:pPr>
        <w:spacing w:line="276" w:lineRule="auto"/>
        <w:jc w:val="left"/>
        <w:rPr>
          <w:rFonts w:cs="Arial"/>
          <w:sz w:val="24"/>
          <w:szCs w:val="24"/>
        </w:rPr>
      </w:pPr>
    </w:p>
    <w:p w14:paraId="2E2FEA13" w14:textId="1CFE5509" w:rsidR="009F7B56" w:rsidRDefault="002D1F01" w:rsidP="009F7B56">
      <w:pPr>
        <w:pStyle w:val="PargrafodaLista"/>
        <w:numPr>
          <w:ilvl w:val="0"/>
          <w:numId w:val="7"/>
        </w:numPr>
        <w:spacing w:line="276" w:lineRule="auto"/>
        <w:jc w:val="left"/>
        <w:rPr>
          <w:rFonts w:cs="Arial"/>
          <w:sz w:val="24"/>
          <w:szCs w:val="24"/>
        </w:rPr>
      </w:pPr>
      <w:r w:rsidRPr="002D1F01">
        <w:rPr>
          <w:rFonts w:cs="Arial"/>
          <w:sz w:val="24"/>
          <w:szCs w:val="24"/>
        </w:rPr>
        <w:t>Facilitar o processo de adoção para tutores: Criar um módulo que permita aos potenciais tutores visualizar cães disponíveis para adoção, submeter pedidos de adoção e acompanhar o status desses pedidos, melhorando a interação com a ONG e acelerando o processo de adoção.</w:t>
      </w:r>
    </w:p>
    <w:p w14:paraId="67DD82CD" w14:textId="77777777" w:rsidR="002D1F01" w:rsidRPr="002D1F01" w:rsidRDefault="002D1F01" w:rsidP="002D1F01">
      <w:pPr>
        <w:spacing w:line="276" w:lineRule="auto"/>
        <w:jc w:val="left"/>
        <w:rPr>
          <w:rFonts w:cs="Arial"/>
          <w:sz w:val="24"/>
          <w:szCs w:val="24"/>
        </w:rPr>
      </w:pPr>
    </w:p>
    <w:p w14:paraId="7A2CB6A8" w14:textId="78D59C33" w:rsidR="002D1F01" w:rsidRDefault="002D1F01" w:rsidP="009F7B56">
      <w:pPr>
        <w:pStyle w:val="PargrafodaLista"/>
        <w:numPr>
          <w:ilvl w:val="0"/>
          <w:numId w:val="7"/>
        </w:numPr>
        <w:spacing w:line="276" w:lineRule="auto"/>
        <w:jc w:val="left"/>
        <w:rPr>
          <w:rFonts w:cs="Arial"/>
          <w:sz w:val="24"/>
          <w:szCs w:val="24"/>
        </w:rPr>
      </w:pPr>
      <w:r w:rsidRPr="002D1F01">
        <w:rPr>
          <w:rFonts w:cs="Arial"/>
          <w:sz w:val="24"/>
          <w:szCs w:val="24"/>
        </w:rPr>
        <w:t>Automatizar o acompanhamento de adoções concluídas: Implementar funcionalidades que permitam à ONG acompanhar a situação dos cães após a adoção, facilitando o envio de lembretes para check-ups veterinários e atualizações de status para os tutores.</w:t>
      </w:r>
    </w:p>
    <w:p w14:paraId="512CB593" w14:textId="77777777" w:rsidR="002D1F01" w:rsidRPr="002D1F01" w:rsidRDefault="002D1F01" w:rsidP="002D1F01">
      <w:pPr>
        <w:spacing w:line="276" w:lineRule="auto"/>
        <w:jc w:val="left"/>
        <w:rPr>
          <w:rFonts w:cs="Arial"/>
          <w:sz w:val="24"/>
          <w:szCs w:val="24"/>
        </w:rPr>
      </w:pPr>
    </w:p>
    <w:p w14:paraId="512B48DA" w14:textId="2C9F51A5" w:rsidR="002D1F01" w:rsidRDefault="002D1F01" w:rsidP="009F7B56">
      <w:pPr>
        <w:pStyle w:val="PargrafodaLista"/>
        <w:numPr>
          <w:ilvl w:val="0"/>
          <w:numId w:val="7"/>
        </w:numPr>
        <w:spacing w:line="276" w:lineRule="auto"/>
        <w:jc w:val="left"/>
        <w:rPr>
          <w:rFonts w:cs="Arial"/>
          <w:sz w:val="24"/>
          <w:szCs w:val="24"/>
        </w:rPr>
      </w:pPr>
      <w:r w:rsidRPr="002D1F01">
        <w:rPr>
          <w:rFonts w:cs="Arial"/>
          <w:sz w:val="24"/>
          <w:szCs w:val="24"/>
        </w:rPr>
        <w:t>Desenvolver relatórios e dashboards: Criar ferramentas de relatórios que permitam aos gestores da ONG extrair insights operacionais e estratégicos sobre as atividades de adoção, saúde dos cães, e eficácia das campanhas de adoção.</w:t>
      </w:r>
    </w:p>
    <w:p w14:paraId="19BCD72F" w14:textId="77777777" w:rsidR="002D1F01" w:rsidRPr="002D1F01" w:rsidRDefault="002D1F01" w:rsidP="002D1F01">
      <w:pPr>
        <w:spacing w:line="276" w:lineRule="auto"/>
        <w:jc w:val="left"/>
        <w:rPr>
          <w:rFonts w:cs="Arial"/>
          <w:sz w:val="24"/>
          <w:szCs w:val="24"/>
        </w:rPr>
      </w:pPr>
    </w:p>
    <w:p w14:paraId="44646A2C" w14:textId="29A1974E" w:rsidR="002D1F01" w:rsidRDefault="002D1F01" w:rsidP="009F7B56">
      <w:pPr>
        <w:pStyle w:val="PargrafodaLista"/>
        <w:numPr>
          <w:ilvl w:val="0"/>
          <w:numId w:val="7"/>
        </w:numPr>
        <w:spacing w:line="276" w:lineRule="auto"/>
        <w:jc w:val="left"/>
        <w:rPr>
          <w:rFonts w:cs="Arial"/>
          <w:sz w:val="24"/>
          <w:szCs w:val="24"/>
        </w:rPr>
      </w:pPr>
      <w:r w:rsidRPr="002D1F01">
        <w:rPr>
          <w:rFonts w:cs="Arial"/>
          <w:sz w:val="24"/>
          <w:szCs w:val="24"/>
        </w:rPr>
        <w:t>Assegurar a segurança e privacidade dos dados: Implementar práticas de segurança de dados rigorosas para proteger as informações sensíveis dos cães e tutores, incluindo autenticação de usuários, criptografia de dados e compliance com regulamentações de privacidade.</w:t>
      </w:r>
    </w:p>
    <w:p w14:paraId="49258081" w14:textId="77777777" w:rsidR="002D1F01" w:rsidRPr="009F7B56" w:rsidRDefault="002D1F01" w:rsidP="002D1F01">
      <w:pPr>
        <w:pStyle w:val="PargrafodaLista"/>
        <w:spacing w:line="276" w:lineRule="auto"/>
        <w:jc w:val="left"/>
        <w:rPr>
          <w:rFonts w:cs="Arial"/>
          <w:sz w:val="24"/>
          <w:szCs w:val="24"/>
        </w:rPr>
      </w:pPr>
    </w:p>
    <w:p w14:paraId="182602EF" w14:textId="77777777" w:rsidR="009F7B56" w:rsidRPr="00F36E41" w:rsidRDefault="009F7B56" w:rsidP="009F7B56">
      <w:pPr>
        <w:spacing w:line="276" w:lineRule="auto"/>
        <w:jc w:val="left"/>
        <w:rPr>
          <w:rFonts w:cs="Arial"/>
          <w:sz w:val="24"/>
          <w:szCs w:val="24"/>
        </w:rPr>
      </w:pPr>
    </w:p>
    <w:p w14:paraId="524B3887" w14:textId="370E3CB7" w:rsidR="009F7B56" w:rsidRDefault="006F441E" w:rsidP="006F441E">
      <w:pPr>
        <w:pStyle w:val="Ttulo2"/>
        <w:jc w:val="left"/>
        <w:rPr>
          <w:lang w:eastAsia="pt-BR"/>
        </w:rPr>
      </w:pPr>
      <w:bookmarkStart w:id="3" w:name="_Toc161659838"/>
      <w:r>
        <w:rPr>
          <w:lang w:eastAsia="pt-BR"/>
        </w:rPr>
        <w:t>1.2</w:t>
      </w:r>
      <w:r w:rsidR="009F7B56">
        <w:rPr>
          <w:lang w:eastAsia="pt-BR"/>
        </w:rPr>
        <w:t>) ESCOPO</w:t>
      </w:r>
      <w:bookmarkEnd w:id="3"/>
    </w:p>
    <w:p w14:paraId="2AC48037" w14:textId="77777777" w:rsidR="009F7B56" w:rsidRDefault="009F7B56" w:rsidP="009F7B56">
      <w:pPr>
        <w:spacing w:line="276" w:lineRule="auto"/>
        <w:rPr>
          <w:rFonts w:cs="Arial"/>
          <w:color w:val="FF0000"/>
        </w:rPr>
      </w:pPr>
    </w:p>
    <w:p w14:paraId="4F448A14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O escopo do projeto para o desenvolvimento do sistema de controle interno da ONG foca em criar uma plataforma que melhore significativamente o gerenciamento de cães e o processo de adoção, garantindo ao mesmo tempo a segurança e a privacidade dos dados dos cães e de seus tutores. Dentro desse escopo, estamos comprometidos com o desenvolvimento de uma base de dados centralizada que armazene todas as informações relevantes de forma segura e organizada, um sistema integrado para a gestão dos cães que permita a atualização e o acompanhamento de suas informações, e um módulo específico para facilitar o processo de adoção pelos tutores. Além disso, incluímos o desenvolvimento de ferramentas para o acompanhamento pós-adoção, relatórios e dashboards que ofereçam insights operacionais e estratégicos, e, crucialmente, a implementação de práticas de segurança de dados rigorosas, incluindo autenticação de usuários, criptografia de dados e a aderência a regulamentações de privacidade.</w:t>
      </w:r>
    </w:p>
    <w:p w14:paraId="1371F4D0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15C99759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 xml:space="preserve">Por outro lado, o projeto delimita claramente o que está fora de seu escopo para evitar desvios ou expectativas irrealistas. Decidimos não incluir o desenvolvimento de um sistema de pagamentos ou a gestão financeira relacionada às taxas de adoção, uma plataforma de </w:t>
      </w:r>
      <w:r w:rsidRPr="00F82296">
        <w:rPr>
          <w:rFonts w:cs="Arial"/>
          <w:sz w:val="24"/>
          <w:szCs w:val="24"/>
        </w:rPr>
        <w:lastRenderedPageBreak/>
        <w:t>comunicação em tempo real entre tutores e a equipe da ONG, o gerenciamento de atividades de voluntários, ou funcionalidades de compartilhamento direto com redes sociais. Também não abordaremos a gestão operacional de uma clínica veterinária interna, caso exista.</w:t>
      </w:r>
    </w:p>
    <w:p w14:paraId="71BFE541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2981ADA9" w14:textId="69CAEA18" w:rsidR="007F3BA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Ademais, o projeto reconhece suas limitações, como a dependência de serviços de terceiros para hospedagem e gestão de dados, a necessidade de conformidade com as leis de privacidade que estão em constante evolução, e as restrições impostas pela capacidade da infraestrutura de servidores escolhida. Estas delimitações e limitações são essenciais para manter o foco do projeto alinhado com as necessidades imediatas da ONG, garantindo que os recursos sejam utilizados de maneira eficiente para alcançar os objetivos estabelecidos, enquanto se mantém uma abordagem pragmática e realista em relação ao que pode ser efetivamente realizado dentro do âmbito do projeto.</w:t>
      </w:r>
    </w:p>
    <w:p w14:paraId="0F3724E2" w14:textId="77777777" w:rsidR="007F3BA6" w:rsidRPr="00F36E41" w:rsidRDefault="007F3BA6" w:rsidP="007F3BA6">
      <w:pPr>
        <w:spacing w:line="276" w:lineRule="auto"/>
        <w:jc w:val="left"/>
        <w:rPr>
          <w:rFonts w:cs="Arial"/>
          <w:sz w:val="24"/>
          <w:szCs w:val="24"/>
        </w:rPr>
      </w:pPr>
    </w:p>
    <w:p w14:paraId="518EB995" w14:textId="2AAFA998" w:rsidR="007F3BA6" w:rsidRDefault="007F3BA6" w:rsidP="007F3BA6">
      <w:pPr>
        <w:pStyle w:val="Ttulo2"/>
        <w:jc w:val="left"/>
        <w:rPr>
          <w:lang w:eastAsia="pt-BR"/>
        </w:rPr>
      </w:pPr>
      <w:bookmarkStart w:id="4" w:name="_Toc161659839"/>
      <w:r>
        <w:rPr>
          <w:lang w:eastAsia="pt-BR"/>
        </w:rPr>
        <w:t>1.3) MATERIAIS E MÉTODOS</w:t>
      </w:r>
      <w:bookmarkEnd w:id="4"/>
    </w:p>
    <w:p w14:paraId="6B726DE8" w14:textId="77777777" w:rsidR="007F3BA6" w:rsidRDefault="007F3BA6" w:rsidP="007F3BA6">
      <w:pPr>
        <w:spacing w:line="276" w:lineRule="auto"/>
        <w:rPr>
          <w:rFonts w:cs="Arial"/>
          <w:color w:val="FF0000"/>
        </w:rPr>
      </w:pPr>
    </w:p>
    <w:p w14:paraId="74E06276" w14:textId="77777777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Metodologia de Desenvolvimento: Scrum + Kanban</w:t>
      </w:r>
    </w:p>
    <w:p w14:paraId="25F1A766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5F2E4F23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Para o desenvolvimento deste sistema, adotaremos uma metodologia híbrida que combina elementos do Scrum com o Kanban, buscando aproveitar as forças de cada abordagem para maximizar a eficiência do projeto. O Scrum será utilizado para estruturar o processo de desenvolvimento em sprints, permitindo um planejamento flexível e iterativo, focado em entregas rápidas e efetivas. Isso facilita a adaptação a mudanças e o foco contínuo em melhorias incrementais do produto. Cada sprint começará com uma reunião de planejamento, onde a equipe definirá os objetivos e selecionará as tarefas a serem realizadas, com base na prioridade e na capacidade da equipe.</w:t>
      </w:r>
    </w:p>
    <w:p w14:paraId="0E9EDEBD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7175E333" w14:textId="77777777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Paralelamente, o Kanban será empregado para gerenciar o fluxo de trabalho diário, permitindo uma visão clara do progresso das tarefas e facilitando a identificação de gargalos no processo. O uso do Kanban promove a transparência e a flexibilidade, permitindo ajustes rápidos na alocação de recursos e na priorização de tarefas conforme necessário.</w:t>
      </w:r>
    </w:p>
    <w:p w14:paraId="7B4F3BE3" w14:textId="77777777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5C8E641B" w14:textId="77777777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Ferramenta de Gestão de Projetos: Trello</w:t>
      </w:r>
    </w:p>
    <w:p w14:paraId="6865FDA3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538E6E3F" w14:textId="77777777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O Trello será utilizado como nossa ferramenta de gestão de projetos, devido à sua interface intuitiva e à capacidade de personalizar quadros, listas e cartões. Isso nos permitirá organizar as tarefas em colunas que representam diferentes estágios do processo de desenvolvimento, conforme definido pelos métodos Kanban e Scrum. O Trello facilita a colaboração entre os membros da equipe, permitindo a atribuição de tarefas, o acompanhamento do progresso e a comunicação eficiente sobre os detalhes do projeto.</w:t>
      </w:r>
    </w:p>
    <w:p w14:paraId="1883CC00" w14:textId="77777777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0F60A0F0" w14:textId="77777777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Ferramentas e Versões</w:t>
      </w:r>
    </w:p>
    <w:p w14:paraId="7C58C115" w14:textId="77777777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6A3FF27F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 xml:space="preserve">No desenvolvimento do sistema, utilizaremos uma gama de tecnologias e ferramentas específicas, escolhidas pela sua robustez, escalabilidade e por serem amplamente </w:t>
      </w:r>
      <w:r w:rsidRPr="00F82296">
        <w:rPr>
          <w:rFonts w:cs="Arial"/>
          <w:sz w:val="24"/>
          <w:szCs w:val="24"/>
        </w:rPr>
        <w:lastRenderedPageBreak/>
        <w:t>adotadas na comunidade de desenvolvimento. A arquitetura do sistema será baseada em REST, permitindo a criação de APIs e serviços web de forma eficiente e padronizada. Para o backend, escolhemos a Linguagem Java na versão 17, que será apoiada pelo Framework Spring Boot na versão 3.2.3, conhecido pela sua capacidade de facilitar o desenvolvimento rápido e seguro de aplicações.</w:t>
      </w:r>
    </w:p>
    <w:p w14:paraId="3246F0D7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669247DD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No frontend, adotaremos a Linguagem TypeScript, que traz melhorias de tipagem e segurança para o desenvolvimento de aplicações, trabalhando em conjunto com o Framework Angular na versão 17, escolhido pela sua eficácia em desenvolver aplicações ricas e interativas.</w:t>
      </w:r>
    </w:p>
    <w:p w14:paraId="14DBC85F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4EA2AB3E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O sistema de gerenciamento de banco de dados será o MySQL Server, na versão 8.3.0, com o MySQL Workbench versão 8 como ferramenta de design, query e administração. Para o teste e documentação das APIs, utilizaremos o Postman, que facilita a realização de testes de integração e a visualização das respostas das APIs.</w:t>
      </w:r>
    </w:p>
    <w:p w14:paraId="51905558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2926F96C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O desenvolvimento será apoiado por duas IDEs principais: para o backend, usaremos o Spring Tool Suite (STS), adaptado para Java e especificamente otimizado para o desenvolvimento com o Spring. Para o frontend e outras tarefas de desenvolvimento, o Visual Studio Code será nossa escolha, devido à sua versatilidade e extenso suporte para diferentes linguagens e frameworks.</w:t>
      </w:r>
    </w:p>
    <w:p w14:paraId="573B5FA7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1BD16515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Finalmente, para hospedagem e execução do ambiente de produção, optamos pela Amazon AWS EC2, que oferece flexibilidade e escalabilidade para aplicações web, garantindo que o sistema esteja acessível e performático.</w:t>
      </w:r>
    </w:p>
    <w:p w14:paraId="4B1FA12F" w14:textId="77777777" w:rsidR="00F82296" w:rsidRP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13BB5882" w14:textId="77777777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Essa seleção criteriosa de ferramentas e versões visa assegurar que cada aspecto do sistema seja desenvolvido com o máximo de eficiência, qualidade e adaptabilidade, alinhando-se perfeitamente aos objetivos do projeto e às necessidades da ONG.</w:t>
      </w:r>
    </w:p>
    <w:p w14:paraId="32329F45" w14:textId="77777777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</w:p>
    <w:p w14:paraId="4EB29362" w14:textId="1C1445DA" w:rsidR="00F82296" w:rsidRDefault="00F82296" w:rsidP="00F82296">
      <w:pPr>
        <w:spacing w:line="276" w:lineRule="auto"/>
        <w:rPr>
          <w:rFonts w:cs="Arial"/>
          <w:sz w:val="24"/>
          <w:szCs w:val="24"/>
        </w:rPr>
      </w:pPr>
      <w:r w:rsidRPr="00F82296">
        <w:rPr>
          <w:rFonts w:cs="Arial"/>
          <w:sz w:val="24"/>
          <w:szCs w:val="24"/>
        </w:rPr>
        <w:t>Esta combinação de metodologias de desenvolvimento e ferramentas foi cuidadosamente selecionada para alinhar-se aos objetivos do projeto, promovendo uma abordagem ágil e flexível ao desenvolvimento de software. A escolha das tecnologias baseia-se em sua robustez, escalabilidade e ampla adoção na comunidade de desenvolvedores, garantindo que o sistema seja construído sobre uma fundação sólida e contemporânea.</w:t>
      </w:r>
    </w:p>
    <w:p w14:paraId="58A043CB" w14:textId="153F231C" w:rsidR="007F3BA6" w:rsidRDefault="007F3BA6" w:rsidP="00F82296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CE5D762" w14:textId="0F480679" w:rsidR="007F3BA6" w:rsidRDefault="007F3BA6" w:rsidP="007F3BA6">
      <w:pPr>
        <w:pStyle w:val="Ttulo1"/>
        <w:jc w:val="left"/>
        <w:rPr>
          <w:lang w:eastAsia="pt-BR"/>
        </w:rPr>
      </w:pPr>
      <w:bookmarkStart w:id="5" w:name="_Toc161659840"/>
      <w:r>
        <w:rPr>
          <w:lang w:eastAsia="pt-BR"/>
        </w:rPr>
        <w:lastRenderedPageBreak/>
        <w:t>2) CRONOGRAMA</w:t>
      </w:r>
      <w:bookmarkEnd w:id="5"/>
    </w:p>
    <w:p w14:paraId="4855DF51" w14:textId="77777777" w:rsidR="007F3BA6" w:rsidRDefault="007F3BA6" w:rsidP="007F3BA6">
      <w:pPr>
        <w:pStyle w:val="Ttulo1"/>
        <w:jc w:val="left"/>
        <w:rPr>
          <w:lang w:eastAsia="pt-BR"/>
        </w:rPr>
      </w:pPr>
    </w:p>
    <w:tbl>
      <w:tblPr>
        <w:tblW w:w="97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4"/>
        <w:gridCol w:w="5430"/>
        <w:gridCol w:w="2670"/>
      </w:tblGrid>
      <w:tr w:rsidR="007F3BA6" w:rsidRPr="00914B46" w14:paraId="0B08E960" w14:textId="77777777" w:rsidTr="00341237">
        <w:tc>
          <w:tcPr>
            <w:tcW w:w="1624" w:type="dxa"/>
            <w:shd w:val="clear" w:color="auto" w:fill="F2F2F2" w:themeFill="background1" w:themeFillShade="F2"/>
            <w:vAlign w:val="center"/>
          </w:tcPr>
          <w:p w14:paraId="50DEE5CB" w14:textId="52E4624E" w:rsidR="007F3BA6" w:rsidRPr="00914B46" w:rsidRDefault="007F3BA6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Prazo</w:t>
            </w:r>
          </w:p>
        </w:tc>
        <w:tc>
          <w:tcPr>
            <w:tcW w:w="5430" w:type="dxa"/>
            <w:shd w:val="clear" w:color="auto" w:fill="F2F2F2" w:themeFill="background1" w:themeFillShade="F2"/>
            <w:vAlign w:val="center"/>
          </w:tcPr>
          <w:p w14:paraId="12228401" w14:textId="77777777" w:rsidR="007F3BA6" w:rsidRPr="00914B46" w:rsidRDefault="007F3BA6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914B46"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512ECA04" w14:textId="60BF7E64" w:rsidR="007F3BA6" w:rsidRPr="00914B46" w:rsidRDefault="00341237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Validação</w:t>
            </w:r>
          </w:p>
        </w:tc>
      </w:tr>
      <w:tr w:rsidR="007F3BA6" w:rsidRPr="00914B46" w14:paraId="4E7AF441" w14:textId="77777777" w:rsidTr="00341237">
        <w:tc>
          <w:tcPr>
            <w:tcW w:w="1624" w:type="dxa"/>
            <w:vAlign w:val="center"/>
          </w:tcPr>
          <w:p w14:paraId="10E83E76" w14:textId="2DF8A615" w:rsidR="007F3BA6" w:rsidRPr="00914B46" w:rsidRDefault="00F07C02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25/03/2024</w:t>
            </w:r>
          </w:p>
        </w:tc>
        <w:tc>
          <w:tcPr>
            <w:tcW w:w="5430" w:type="dxa"/>
            <w:vAlign w:val="center"/>
          </w:tcPr>
          <w:p w14:paraId="38B0F47B" w14:textId="279596ED" w:rsidR="007F3BA6" w:rsidRPr="00914B46" w:rsidRDefault="00F07C02" w:rsidP="008C5193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 xml:space="preserve">Documentação do projeto </w:t>
            </w:r>
          </w:p>
        </w:tc>
        <w:tc>
          <w:tcPr>
            <w:tcW w:w="2670" w:type="dxa"/>
            <w:vAlign w:val="center"/>
          </w:tcPr>
          <w:p w14:paraId="779FF4B0" w14:textId="0B038682" w:rsidR="007F3BA6" w:rsidRPr="00914B46" w:rsidRDefault="00F07C02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Professor</w:t>
            </w:r>
          </w:p>
        </w:tc>
      </w:tr>
      <w:tr w:rsidR="00F07C02" w:rsidRPr="00914B46" w14:paraId="62B2A989" w14:textId="77777777" w:rsidTr="00341237">
        <w:tc>
          <w:tcPr>
            <w:tcW w:w="1624" w:type="dxa"/>
            <w:vAlign w:val="center"/>
          </w:tcPr>
          <w:p w14:paraId="3F089031" w14:textId="3FA93E66" w:rsidR="00F07C02" w:rsidRPr="00914B46" w:rsidRDefault="00F07C02" w:rsidP="00F07C02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29/04/2024</w:t>
            </w:r>
          </w:p>
        </w:tc>
        <w:tc>
          <w:tcPr>
            <w:tcW w:w="5430" w:type="dxa"/>
            <w:vAlign w:val="center"/>
          </w:tcPr>
          <w:p w14:paraId="46906F35" w14:textId="622F4547" w:rsidR="00F07C02" w:rsidRPr="00914B46" w:rsidRDefault="00F07C02" w:rsidP="00F07C02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Back-</w:t>
            </w:r>
            <w:proofErr w:type="spellStart"/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end</w:t>
            </w:r>
            <w:proofErr w:type="spellEnd"/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 xml:space="preserve"> completo com </w:t>
            </w:r>
            <w:proofErr w:type="spellStart"/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spring</w:t>
            </w:r>
            <w:proofErr w:type="spellEnd"/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 xml:space="preserve"> boot</w:t>
            </w:r>
          </w:p>
        </w:tc>
        <w:tc>
          <w:tcPr>
            <w:tcW w:w="2670" w:type="dxa"/>
            <w:vAlign w:val="center"/>
          </w:tcPr>
          <w:p w14:paraId="2E072211" w14:textId="7BFA0DF6" w:rsidR="00F07C02" w:rsidRPr="00914B46" w:rsidRDefault="00F07C02" w:rsidP="00F07C02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Professor</w:t>
            </w:r>
          </w:p>
        </w:tc>
      </w:tr>
      <w:tr w:rsidR="00F07C02" w:rsidRPr="00914B46" w14:paraId="1F02AAAB" w14:textId="77777777" w:rsidTr="00341237">
        <w:tc>
          <w:tcPr>
            <w:tcW w:w="1624" w:type="dxa"/>
            <w:vAlign w:val="center"/>
          </w:tcPr>
          <w:p w14:paraId="68682CD0" w14:textId="0C60A4A8" w:rsidR="00F07C02" w:rsidRPr="00914B46" w:rsidRDefault="00F07C02" w:rsidP="00F07C02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20/05/2024</w:t>
            </w:r>
          </w:p>
        </w:tc>
        <w:tc>
          <w:tcPr>
            <w:tcW w:w="5430" w:type="dxa"/>
            <w:vAlign w:val="center"/>
          </w:tcPr>
          <w:p w14:paraId="7F8C1EEB" w14:textId="04F031CA" w:rsidR="00F07C02" w:rsidRPr="00914B46" w:rsidRDefault="00F07C02" w:rsidP="00F07C02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Front-End </w:t>
            </w:r>
            <w:proofErr w:type="spellStart"/>
            <w:r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complete+angular</w:t>
            </w:r>
            <w:proofErr w:type="spellEnd"/>
          </w:p>
        </w:tc>
        <w:tc>
          <w:tcPr>
            <w:tcW w:w="2670" w:type="dxa"/>
            <w:vAlign w:val="center"/>
          </w:tcPr>
          <w:p w14:paraId="3D8B2B23" w14:textId="374C51D0" w:rsidR="00F07C02" w:rsidRPr="00914B46" w:rsidRDefault="00F07C02" w:rsidP="00F07C02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Professor</w:t>
            </w:r>
          </w:p>
        </w:tc>
      </w:tr>
      <w:tr w:rsidR="00F07C02" w:rsidRPr="00914B46" w14:paraId="6869F557" w14:textId="77777777" w:rsidTr="00341237">
        <w:tc>
          <w:tcPr>
            <w:tcW w:w="1624" w:type="dxa"/>
            <w:vAlign w:val="center"/>
          </w:tcPr>
          <w:p w14:paraId="53BF8F37" w14:textId="4AACC1E2" w:rsidR="00F07C02" w:rsidRDefault="00F07C02" w:rsidP="00F07C02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24/06/2024</w:t>
            </w:r>
          </w:p>
        </w:tc>
        <w:tc>
          <w:tcPr>
            <w:tcW w:w="5430" w:type="dxa"/>
            <w:vAlign w:val="center"/>
          </w:tcPr>
          <w:p w14:paraId="76E605B9" w14:textId="11DAC842" w:rsidR="00F07C02" w:rsidRDefault="00F07C02" w:rsidP="00F07C02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Testes </w:t>
            </w:r>
            <w:proofErr w:type="spellStart"/>
            <w:r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automatizados+Deploy</w:t>
            </w:r>
            <w:proofErr w:type="spellEnd"/>
          </w:p>
        </w:tc>
        <w:tc>
          <w:tcPr>
            <w:tcW w:w="2670" w:type="dxa"/>
            <w:vAlign w:val="center"/>
          </w:tcPr>
          <w:p w14:paraId="717674C1" w14:textId="09DB6C51" w:rsidR="00F07C02" w:rsidRDefault="00F07C02" w:rsidP="00F07C02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Professor</w:t>
            </w:r>
          </w:p>
        </w:tc>
      </w:tr>
    </w:tbl>
    <w:p w14:paraId="34263AD6" w14:textId="77777777" w:rsidR="003750F8" w:rsidRDefault="003750F8" w:rsidP="009F7B56">
      <w:pPr>
        <w:spacing w:line="276" w:lineRule="auto"/>
        <w:rPr>
          <w:rFonts w:cs="Arial"/>
          <w:sz w:val="24"/>
          <w:szCs w:val="24"/>
        </w:rPr>
      </w:pPr>
    </w:p>
    <w:p w14:paraId="214C561B" w14:textId="77777777" w:rsidR="007F3BA6" w:rsidRDefault="007F3BA6" w:rsidP="009F7B56">
      <w:pPr>
        <w:spacing w:line="276" w:lineRule="auto"/>
        <w:rPr>
          <w:rFonts w:cs="Arial"/>
          <w:sz w:val="24"/>
          <w:szCs w:val="24"/>
        </w:rPr>
      </w:pPr>
    </w:p>
    <w:p w14:paraId="229CB6BB" w14:textId="1FFE0D4A" w:rsidR="006F441E" w:rsidRDefault="006F441E" w:rsidP="009F7B56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2CD9AB1" w14:textId="373B2C20" w:rsidR="003750F8" w:rsidRDefault="00341237" w:rsidP="003750F8">
      <w:pPr>
        <w:pStyle w:val="Ttulo1"/>
        <w:jc w:val="left"/>
        <w:rPr>
          <w:lang w:eastAsia="pt-BR"/>
        </w:rPr>
      </w:pPr>
      <w:bookmarkStart w:id="6" w:name="_Toc161659841"/>
      <w:r>
        <w:rPr>
          <w:lang w:eastAsia="pt-BR"/>
        </w:rPr>
        <w:lastRenderedPageBreak/>
        <w:t>3</w:t>
      </w:r>
      <w:r w:rsidR="003750F8">
        <w:rPr>
          <w:lang w:eastAsia="pt-BR"/>
        </w:rPr>
        <w:t>) REQUISITOS FUNCIONAIS</w:t>
      </w:r>
      <w:bookmarkEnd w:id="6"/>
    </w:p>
    <w:p w14:paraId="2DB31CA2" w14:textId="77777777" w:rsidR="006F441E" w:rsidRDefault="006F441E" w:rsidP="006F441E">
      <w:pPr>
        <w:pStyle w:val="Ttulo1"/>
        <w:jc w:val="left"/>
        <w:rPr>
          <w:lang w:eastAsia="pt-BR"/>
        </w:rPr>
      </w:pPr>
    </w:p>
    <w:tbl>
      <w:tblPr>
        <w:tblW w:w="98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5245"/>
        <w:gridCol w:w="1624"/>
      </w:tblGrid>
      <w:tr w:rsidR="006F441E" w:rsidRPr="006F441E" w14:paraId="512ABFFA" w14:textId="77777777" w:rsidTr="007E6230"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4E6D53BD" w14:textId="503C5EDC" w:rsidR="006F441E" w:rsidRPr="006F441E" w:rsidRDefault="007E6230" w:rsidP="006F441E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ID REQ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3326063" w14:textId="389970D8" w:rsidR="006F441E" w:rsidRPr="006F441E" w:rsidRDefault="007E6230" w:rsidP="006F441E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Requisito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4EA890ED" w14:textId="77777777" w:rsidR="006F441E" w:rsidRPr="006F441E" w:rsidRDefault="006F441E" w:rsidP="006F441E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1624" w:type="dxa"/>
            <w:shd w:val="clear" w:color="auto" w:fill="F2F2F2" w:themeFill="background1" w:themeFillShade="F2"/>
            <w:vAlign w:val="center"/>
          </w:tcPr>
          <w:p w14:paraId="33CCC192" w14:textId="154809C2" w:rsidR="006F441E" w:rsidRPr="006F441E" w:rsidRDefault="006F441E" w:rsidP="006F441E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Prioridade</w:t>
            </w:r>
          </w:p>
        </w:tc>
      </w:tr>
      <w:tr w:rsidR="006F441E" w:rsidRPr="006F441E" w14:paraId="71A3CEB2" w14:textId="77777777" w:rsidTr="007E6230">
        <w:tc>
          <w:tcPr>
            <w:tcW w:w="1101" w:type="dxa"/>
            <w:vAlign w:val="center"/>
          </w:tcPr>
          <w:p w14:paraId="34BC33FE" w14:textId="4F65DF08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RF01</w:t>
            </w:r>
          </w:p>
        </w:tc>
        <w:tc>
          <w:tcPr>
            <w:tcW w:w="1842" w:type="dxa"/>
            <w:vAlign w:val="center"/>
          </w:tcPr>
          <w:p w14:paraId="33236D38" w14:textId="500652F2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Autenticar</w:t>
            </w:r>
          </w:p>
        </w:tc>
        <w:tc>
          <w:tcPr>
            <w:tcW w:w="5245" w:type="dxa"/>
            <w:vAlign w:val="center"/>
          </w:tcPr>
          <w:p w14:paraId="7121BDEE" w14:textId="4E5DFE22" w:rsidR="006F441E" w:rsidRPr="006F441E" w:rsidRDefault="006F441E" w:rsidP="006F441E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P</w:t>
            </w:r>
            <w:r w:rsidRPr="006F441E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 xml:space="preserve">ermitir que os usuários entrem no sistema </w:t>
            </w: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a partir de um usuário e senha.</w:t>
            </w:r>
          </w:p>
        </w:tc>
        <w:tc>
          <w:tcPr>
            <w:tcW w:w="1624" w:type="dxa"/>
            <w:vAlign w:val="center"/>
          </w:tcPr>
          <w:p w14:paraId="36804354" w14:textId="488924FA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Essencial</w:t>
            </w:r>
          </w:p>
        </w:tc>
      </w:tr>
      <w:tr w:rsidR="006F441E" w:rsidRPr="006F441E" w14:paraId="799C80EE" w14:textId="77777777" w:rsidTr="007E6230">
        <w:tc>
          <w:tcPr>
            <w:tcW w:w="1101" w:type="dxa"/>
            <w:vAlign w:val="center"/>
          </w:tcPr>
          <w:p w14:paraId="7013ADAA" w14:textId="73BED7A4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RF02</w:t>
            </w:r>
          </w:p>
        </w:tc>
        <w:tc>
          <w:tcPr>
            <w:tcW w:w="1842" w:type="dxa"/>
            <w:vAlign w:val="center"/>
          </w:tcPr>
          <w:p w14:paraId="3DFA366A" w14:textId="388B76AB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Manter produtos</w:t>
            </w:r>
          </w:p>
        </w:tc>
        <w:tc>
          <w:tcPr>
            <w:tcW w:w="5245" w:type="dxa"/>
            <w:vAlign w:val="center"/>
          </w:tcPr>
          <w:p w14:paraId="43064A76" w14:textId="11ACFAA7" w:rsidR="006F441E" w:rsidRPr="006F441E" w:rsidRDefault="006F441E" w:rsidP="006F441E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6F441E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 xml:space="preserve">Permitir a inclusão, alteração, consulta e </w:t>
            </w:r>
            <w:proofErr w:type="spellStart"/>
            <w:r w:rsidRPr="006F441E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removação</w:t>
            </w:r>
            <w:proofErr w:type="spellEnd"/>
            <w:r w:rsidRPr="006F441E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 xml:space="preserve"> de produtos no sistema.</w:t>
            </w:r>
          </w:p>
        </w:tc>
        <w:tc>
          <w:tcPr>
            <w:tcW w:w="1624" w:type="dxa"/>
            <w:vAlign w:val="center"/>
          </w:tcPr>
          <w:p w14:paraId="6363756B" w14:textId="51EE80F8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Essencial</w:t>
            </w:r>
          </w:p>
        </w:tc>
      </w:tr>
      <w:tr w:rsidR="006F441E" w:rsidRPr="006F441E" w14:paraId="13DBDA03" w14:textId="77777777" w:rsidTr="007E6230">
        <w:tc>
          <w:tcPr>
            <w:tcW w:w="1101" w:type="dxa"/>
            <w:vAlign w:val="center"/>
          </w:tcPr>
          <w:p w14:paraId="040B1C5B" w14:textId="3857D5DF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RF03</w:t>
            </w:r>
          </w:p>
        </w:tc>
        <w:tc>
          <w:tcPr>
            <w:tcW w:w="1842" w:type="dxa"/>
            <w:vAlign w:val="center"/>
          </w:tcPr>
          <w:p w14:paraId="394B8622" w14:textId="48083D61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…</w:t>
            </w:r>
          </w:p>
        </w:tc>
        <w:tc>
          <w:tcPr>
            <w:tcW w:w="5245" w:type="dxa"/>
            <w:vAlign w:val="center"/>
          </w:tcPr>
          <w:p w14:paraId="21658D3C" w14:textId="6EEEF1F5" w:rsidR="006F441E" w:rsidRPr="006F441E" w:rsidRDefault="006F441E" w:rsidP="006F441E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…</w:t>
            </w:r>
          </w:p>
        </w:tc>
        <w:tc>
          <w:tcPr>
            <w:tcW w:w="1624" w:type="dxa"/>
            <w:vAlign w:val="center"/>
          </w:tcPr>
          <w:p w14:paraId="4FE80A31" w14:textId="45D69085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Importante</w:t>
            </w:r>
          </w:p>
        </w:tc>
      </w:tr>
      <w:tr w:rsidR="006F441E" w:rsidRPr="006F441E" w14:paraId="1F739E80" w14:textId="77777777" w:rsidTr="007E6230">
        <w:tc>
          <w:tcPr>
            <w:tcW w:w="1101" w:type="dxa"/>
            <w:vAlign w:val="center"/>
          </w:tcPr>
          <w:p w14:paraId="3285BC68" w14:textId="59512D9B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RF0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4F99B600" w14:textId="2B2877A6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...</w:t>
            </w:r>
          </w:p>
        </w:tc>
        <w:tc>
          <w:tcPr>
            <w:tcW w:w="5245" w:type="dxa"/>
            <w:vAlign w:val="center"/>
          </w:tcPr>
          <w:p w14:paraId="56E7FE22" w14:textId="709D6139" w:rsidR="006F441E" w:rsidRPr="006F441E" w:rsidRDefault="006F441E" w:rsidP="006F441E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...</w:t>
            </w:r>
          </w:p>
        </w:tc>
        <w:tc>
          <w:tcPr>
            <w:tcW w:w="1624" w:type="dxa"/>
            <w:vAlign w:val="center"/>
          </w:tcPr>
          <w:p w14:paraId="1D0D39EB" w14:textId="537323C5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Desejável</w:t>
            </w:r>
          </w:p>
        </w:tc>
      </w:tr>
      <w:tr w:rsidR="006F441E" w:rsidRPr="006F441E" w14:paraId="06E5F5F1" w14:textId="77777777" w:rsidTr="007E6230">
        <w:tc>
          <w:tcPr>
            <w:tcW w:w="1101" w:type="dxa"/>
            <w:vAlign w:val="center"/>
          </w:tcPr>
          <w:p w14:paraId="6A4ECA1E" w14:textId="77777777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BACD70F" w14:textId="77777777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60C34572" w14:textId="77777777" w:rsidR="006F441E" w:rsidRPr="006F441E" w:rsidRDefault="006F441E" w:rsidP="006F441E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</w:p>
        </w:tc>
        <w:tc>
          <w:tcPr>
            <w:tcW w:w="1624" w:type="dxa"/>
            <w:vAlign w:val="center"/>
          </w:tcPr>
          <w:p w14:paraId="3E4C0EF1" w14:textId="77777777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</w:tr>
      <w:tr w:rsidR="006F441E" w:rsidRPr="006F441E" w14:paraId="32418DE8" w14:textId="77777777" w:rsidTr="007E6230">
        <w:tc>
          <w:tcPr>
            <w:tcW w:w="1101" w:type="dxa"/>
            <w:vAlign w:val="center"/>
          </w:tcPr>
          <w:p w14:paraId="2B1BFCDE" w14:textId="77777777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BC0A6BD" w14:textId="77777777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14:paraId="58C9958C" w14:textId="77777777" w:rsidR="006F441E" w:rsidRPr="006F441E" w:rsidRDefault="006F441E" w:rsidP="006F441E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</w:p>
        </w:tc>
        <w:tc>
          <w:tcPr>
            <w:tcW w:w="1624" w:type="dxa"/>
            <w:vAlign w:val="center"/>
          </w:tcPr>
          <w:p w14:paraId="487B037C" w14:textId="77777777" w:rsidR="006F441E" w:rsidRPr="006F441E" w:rsidRDefault="006F441E" w:rsidP="006F441E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</w:tr>
    </w:tbl>
    <w:p w14:paraId="716AF558" w14:textId="77777777" w:rsidR="006F441E" w:rsidRDefault="006F441E" w:rsidP="003750F8">
      <w:pPr>
        <w:spacing w:line="276" w:lineRule="auto"/>
        <w:rPr>
          <w:rFonts w:cs="Arial"/>
          <w:sz w:val="24"/>
          <w:szCs w:val="24"/>
        </w:rPr>
      </w:pPr>
    </w:p>
    <w:p w14:paraId="1D965F73" w14:textId="0582BB4E" w:rsidR="006F441E" w:rsidRDefault="006F441E" w:rsidP="006F441E">
      <w:pPr>
        <w:spacing w:line="276" w:lineRule="auto"/>
        <w:rPr>
          <w:rFonts w:cs="Arial"/>
          <w:sz w:val="24"/>
          <w:szCs w:val="24"/>
        </w:rPr>
      </w:pPr>
      <w:r w:rsidRPr="006F441E">
        <w:rPr>
          <w:rFonts w:cs="Arial"/>
          <w:sz w:val="24"/>
          <w:szCs w:val="24"/>
        </w:rPr>
        <w:t xml:space="preserve">Os requisitos de persistência, isto é, </w:t>
      </w:r>
      <w:r>
        <w:rPr>
          <w:rFonts w:cs="Arial"/>
          <w:sz w:val="24"/>
          <w:szCs w:val="24"/>
        </w:rPr>
        <w:t xml:space="preserve">os dados que serão armazenados para cada requisito funcional não precisam ser definidos aqui, </w:t>
      </w:r>
      <w:r w:rsidRPr="006839DA">
        <w:rPr>
          <w:rFonts w:cs="Arial"/>
          <w:b/>
          <w:bCs/>
          <w:sz w:val="24"/>
          <w:szCs w:val="24"/>
        </w:rPr>
        <w:t>desde que constem no DER</w:t>
      </w:r>
      <w:r>
        <w:rPr>
          <w:rFonts w:cs="Arial"/>
          <w:sz w:val="24"/>
          <w:szCs w:val="24"/>
        </w:rPr>
        <w:t>.</w:t>
      </w:r>
    </w:p>
    <w:p w14:paraId="142A4385" w14:textId="77777777" w:rsidR="006839DA" w:rsidRPr="006F441E" w:rsidRDefault="006839DA" w:rsidP="006F441E">
      <w:pPr>
        <w:spacing w:line="276" w:lineRule="auto"/>
        <w:rPr>
          <w:rFonts w:cs="Arial"/>
          <w:sz w:val="24"/>
          <w:szCs w:val="24"/>
        </w:rPr>
      </w:pPr>
    </w:p>
    <w:p w14:paraId="75FDF449" w14:textId="60A7B9F9" w:rsidR="006F441E" w:rsidRPr="006839DA" w:rsidRDefault="006F441E" w:rsidP="006839DA">
      <w:pPr>
        <w:pStyle w:val="PargrafodaLista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 w:rsidRPr="006839DA">
        <w:rPr>
          <w:rFonts w:cs="Arial"/>
          <w:b/>
          <w:bCs/>
          <w:sz w:val="24"/>
          <w:szCs w:val="24"/>
        </w:rPr>
        <w:t>Essencial</w:t>
      </w:r>
      <w:r w:rsidRPr="006839DA">
        <w:rPr>
          <w:rFonts w:cs="Arial"/>
          <w:sz w:val="24"/>
          <w:szCs w:val="24"/>
        </w:rPr>
        <w:t xml:space="preserve"> é um requisito imprescindível. Sem ele, o sistema não funcionará.</w:t>
      </w:r>
    </w:p>
    <w:p w14:paraId="2A91849D" w14:textId="64121737" w:rsidR="006F441E" w:rsidRPr="006839DA" w:rsidRDefault="006F441E" w:rsidP="006839DA">
      <w:pPr>
        <w:pStyle w:val="PargrafodaLista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 w:rsidRPr="006839DA">
        <w:rPr>
          <w:rFonts w:cs="Arial"/>
          <w:b/>
          <w:bCs/>
          <w:sz w:val="24"/>
          <w:szCs w:val="24"/>
        </w:rPr>
        <w:t>Importante</w:t>
      </w:r>
      <w:r w:rsidRPr="006839DA">
        <w:rPr>
          <w:rFonts w:cs="Arial"/>
          <w:sz w:val="24"/>
          <w:szCs w:val="24"/>
        </w:rPr>
        <w:t xml:space="preserve"> é um requisito que deve ser implementado, mas, se não for, o sistema funcionará do mesmo jeito, mas de maneira insatisfatória.</w:t>
      </w:r>
    </w:p>
    <w:p w14:paraId="5CEBB91B" w14:textId="2A1B2C34" w:rsidR="006F441E" w:rsidRPr="006839DA" w:rsidRDefault="006F441E" w:rsidP="006839DA">
      <w:pPr>
        <w:pStyle w:val="PargrafodaLista"/>
        <w:numPr>
          <w:ilvl w:val="0"/>
          <w:numId w:val="9"/>
        </w:numPr>
        <w:spacing w:line="276" w:lineRule="auto"/>
        <w:rPr>
          <w:rFonts w:cs="Arial"/>
          <w:sz w:val="24"/>
          <w:szCs w:val="24"/>
        </w:rPr>
      </w:pPr>
      <w:r w:rsidRPr="006839DA">
        <w:rPr>
          <w:rFonts w:cs="Arial"/>
          <w:b/>
          <w:bCs/>
          <w:sz w:val="24"/>
          <w:szCs w:val="24"/>
        </w:rPr>
        <w:t>Desejável</w:t>
      </w:r>
      <w:r w:rsidRPr="006839DA">
        <w:rPr>
          <w:rFonts w:cs="Arial"/>
          <w:sz w:val="24"/>
          <w:szCs w:val="24"/>
        </w:rPr>
        <w:t xml:space="preserve"> é um requisito que trará um diferencial adicional ao sistema. Por isso, pode ser deixado para ser implementado por último ou em próximas iterações.</w:t>
      </w:r>
    </w:p>
    <w:p w14:paraId="4C2E4CEC" w14:textId="283D5C28" w:rsidR="003750F8" w:rsidRDefault="003750F8" w:rsidP="003750F8">
      <w:pPr>
        <w:spacing w:line="276" w:lineRule="auto"/>
        <w:rPr>
          <w:rFonts w:cs="Arial"/>
          <w:sz w:val="24"/>
          <w:szCs w:val="24"/>
        </w:rPr>
      </w:pPr>
    </w:p>
    <w:p w14:paraId="25E64BF3" w14:textId="3CB8DE40" w:rsidR="006F441E" w:rsidRDefault="006F441E" w:rsidP="003750F8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1F364BF1" w14:textId="6DD21C9A" w:rsidR="003750F8" w:rsidRDefault="00341237" w:rsidP="003750F8">
      <w:pPr>
        <w:pStyle w:val="Ttulo1"/>
        <w:jc w:val="left"/>
        <w:rPr>
          <w:lang w:eastAsia="pt-BR"/>
        </w:rPr>
      </w:pPr>
      <w:bookmarkStart w:id="7" w:name="_Toc161659842"/>
      <w:r>
        <w:rPr>
          <w:lang w:eastAsia="pt-BR"/>
        </w:rPr>
        <w:lastRenderedPageBreak/>
        <w:t>4</w:t>
      </w:r>
      <w:r w:rsidR="003750F8">
        <w:rPr>
          <w:lang w:eastAsia="pt-BR"/>
        </w:rPr>
        <w:t>) REQUISITOS NÃO FUNCIONAIS</w:t>
      </w:r>
      <w:bookmarkEnd w:id="7"/>
    </w:p>
    <w:p w14:paraId="208E8C74" w14:textId="77777777" w:rsidR="006F441E" w:rsidRDefault="006F441E" w:rsidP="006F441E">
      <w:pPr>
        <w:pStyle w:val="Ttulo1"/>
        <w:jc w:val="left"/>
        <w:rPr>
          <w:lang w:eastAsia="pt-BR"/>
        </w:rPr>
      </w:pPr>
    </w:p>
    <w:tbl>
      <w:tblPr>
        <w:tblW w:w="97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2196"/>
        <w:gridCol w:w="6253"/>
      </w:tblGrid>
      <w:tr w:rsidR="007E6230" w:rsidRPr="006F441E" w14:paraId="40956938" w14:textId="77777777" w:rsidTr="007E6230"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17AF0D58" w14:textId="28FC8945" w:rsidR="007E6230" w:rsidRPr="006F441E" w:rsidRDefault="007E6230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ID REQ</w:t>
            </w:r>
          </w:p>
        </w:tc>
        <w:tc>
          <w:tcPr>
            <w:tcW w:w="2196" w:type="dxa"/>
            <w:shd w:val="clear" w:color="auto" w:fill="F2F2F2" w:themeFill="background1" w:themeFillShade="F2"/>
            <w:vAlign w:val="center"/>
          </w:tcPr>
          <w:p w14:paraId="319F9C39" w14:textId="1AAD46AE" w:rsidR="007E6230" w:rsidRPr="006F441E" w:rsidRDefault="007E6230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Requisito</w:t>
            </w:r>
          </w:p>
        </w:tc>
        <w:tc>
          <w:tcPr>
            <w:tcW w:w="6253" w:type="dxa"/>
            <w:shd w:val="clear" w:color="auto" w:fill="F2F2F2" w:themeFill="background1" w:themeFillShade="F2"/>
            <w:vAlign w:val="center"/>
          </w:tcPr>
          <w:p w14:paraId="5338F379" w14:textId="77777777" w:rsidR="007E6230" w:rsidRPr="006F441E" w:rsidRDefault="007E6230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</w:tr>
      <w:tr w:rsidR="007E6230" w:rsidRPr="006F441E" w14:paraId="37FD6678" w14:textId="77777777" w:rsidTr="007E6230">
        <w:tc>
          <w:tcPr>
            <w:tcW w:w="1312" w:type="dxa"/>
            <w:vAlign w:val="center"/>
          </w:tcPr>
          <w:p w14:paraId="3EF25FA9" w14:textId="0FC7E47D" w:rsidR="007E6230" w:rsidRPr="006F441E" w:rsidRDefault="007E6230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R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>N</w:t>
            </w: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F01</w:t>
            </w:r>
          </w:p>
        </w:tc>
        <w:tc>
          <w:tcPr>
            <w:tcW w:w="2196" w:type="dxa"/>
            <w:vAlign w:val="center"/>
          </w:tcPr>
          <w:p w14:paraId="734CB9D2" w14:textId="6AF76424" w:rsidR="007E6230" w:rsidRPr="006F441E" w:rsidRDefault="007E6230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Tempo de resposta</w:t>
            </w:r>
          </w:p>
        </w:tc>
        <w:tc>
          <w:tcPr>
            <w:tcW w:w="6253" w:type="dxa"/>
            <w:vAlign w:val="center"/>
          </w:tcPr>
          <w:p w14:paraId="6181AEEA" w14:textId="29763C44" w:rsidR="007E6230" w:rsidRPr="006F441E" w:rsidRDefault="007E6230" w:rsidP="008C5193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O tempo de resposta de uma consulta de um usuário deve ser de no máximo 05 segundos.</w:t>
            </w:r>
          </w:p>
        </w:tc>
      </w:tr>
      <w:tr w:rsidR="007E6230" w:rsidRPr="006F441E" w14:paraId="5370A097" w14:textId="77777777" w:rsidTr="007E6230">
        <w:tc>
          <w:tcPr>
            <w:tcW w:w="1312" w:type="dxa"/>
            <w:vAlign w:val="center"/>
          </w:tcPr>
          <w:p w14:paraId="0F50D6B3" w14:textId="1A5FA6B9" w:rsidR="007E6230" w:rsidRPr="006F441E" w:rsidRDefault="007E6230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R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>N</w:t>
            </w: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F0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>2</w:t>
            </w:r>
          </w:p>
        </w:tc>
        <w:tc>
          <w:tcPr>
            <w:tcW w:w="2196" w:type="dxa"/>
            <w:vAlign w:val="center"/>
          </w:tcPr>
          <w:p w14:paraId="2B4940FC" w14:textId="33314D15" w:rsidR="007E6230" w:rsidRPr="006F441E" w:rsidRDefault="00AC57A8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Infraestrutura</w:t>
            </w:r>
          </w:p>
        </w:tc>
        <w:tc>
          <w:tcPr>
            <w:tcW w:w="6253" w:type="dxa"/>
            <w:vAlign w:val="center"/>
          </w:tcPr>
          <w:p w14:paraId="344EC09D" w14:textId="60F533A9" w:rsidR="007E6230" w:rsidRPr="006F441E" w:rsidRDefault="007E6230" w:rsidP="008C5193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 xml:space="preserve">O sistema deve rodar em uma versão gratuita da </w:t>
            </w:r>
            <w:proofErr w:type="spellStart"/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Amazon</w:t>
            </w:r>
            <w:proofErr w:type="spellEnd"/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 xml:space="preserve"> AWS EC2 sem lentidão</w:t>
            </w:r>
            <w:r w:rsidR="00AC57A8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, com configuração X, Y e Z.</w:t>
            </w:r>
          </w:p>
        </w:tc>
      </w:tr>
      <w:tr w:rsidR="007E6230" w:rsidRPr="006F441E" w14:paraId="6FB6810D" w14:textId="77777777" w:rsidTr="007E6230">
        <w:tc>
          <w:tcPr>
            <w:tcW w:w="1312" w:type="dxa"/>
            <w:vAlign w:val="center"/>
          </w:tcPr>
          <w:p w14:paraId="22CD98AC" w14:textId="6A39D179" w:rsidR="007E6230" w:rsidRPr="006F441E" w:rsidRDefault="007E6230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R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>N</w:t>
            </w: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F0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>3</w:t>
            </w:r>
          </w:p>
        </w:tc>
        <w:tc>
          <w:tcPr>
            <w:tcW w:w="2196" w:type="dxa"/>
            <w:vAlign w:val="center"/>
          </w:tcPr>
          <w:p w14:paraId="4466D3D4" w14:textId="4C3E6DD4" w:rsidR="007E6230" w:rsidRPr="006F441E" w:rsidRDefault="007E6230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Usabilidade</w:t>
            </w:r>
            <w:proofErr w:type="spellEnd"/>
          </w:p>
        </w:tc>
        <w:tc>
          <w:tcPr>
            <w:tcW w:w="6253" w:type="dxa"/>
            <w:vAlign w:val="center"/>
          </w:tcPr>
          <w:p w14:paraId="37D94196" w14:textId="7A0D36B3" w:rsidR="007E6230" w:rsidRPr="006F441E" w:rsidRDefault="007E6230" w:rsidP="008C5193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proofErr w:type="gram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A</w:t>
            </w:r>
            <w:proofErr w:type="gram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interface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deverá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ser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amigável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, simples e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intuitiva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. A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preocupação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com as duas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últimas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características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é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devida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ao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fato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de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possivelmente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o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usuário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não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ter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muita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experiência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com o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uso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do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computador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. Desta forma, as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mensagens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de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erro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devem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ser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explicativas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, de modo a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mostrar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ao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usuário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como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ele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deve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</w:t>
            </w:r>
            <w:proofErr w:type="spellStart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agir</w:t>
            </w:r>
            <w:proofErr w:type="spellEnd"/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.</w:t>
            </w:r>
          </w:p>
        </w:tc>
      </w:tr>
      <w:tr w:rsidR="007E6230" w:rsidRPr="006F441E" w14:paraId="48A04CF5" w14:textId="77777777" w:rsidTr="007E6230">
        <w:tc>
          <w:tcPr>
            <w:tcW w:w="1312" w:type="dxa"/>
            <w:vAlign w:val="center"/>
          </w:tcPr>
          <w:p w14:paraId="4781D552" w14:textId="0994338B" w:rsidR="007E6230" w:rsidRPr="006F441E" w:rsidRDefault="007E6230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R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>N</w:t>
            </w: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F0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>4</w:t>
            </w:r>
          </w:p>
        </w:tc>
        <w:tc>
          <w:tcPr>
            <w:tcW w:w="2196" w:type="dxa"/>
            <w:vAlign w:val="center"/>
          </w:tcPr>
          <w:p w14:paraId="5AE17F88" w14:textId="5877CEAC" w:rsidR="007E6230" w:rsidRPr="006F441E" w:rsidRDefault="007E6230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Disponibilidade</w:t>
            </w:r>
          </w:p>
        </w:tc>
        <w:tc>
          <w:tcPr>
            <w:tcW w:w="6253" w:type="dxa"/>
            <w:vAlign w:val="center"/>
          </w:tcPr>
          <w:p w14:paraId="17E66EF5" w14:textId="05ACBFED" w:rsidR="007E6230" w:rsidRPr="006F441E" w:rsidRDefault="007E6230" w:rsidP="008C5193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O sistema tem que estar sempre disponível (24 horas por dia).</w:t>
            </w:r>
          </w:p>
        </w:tc>
      </w:tr>
      <w:tr w:rsidR="007E6230" w:rsidRPr="006F441E" w14:paraId="0012FB6E" w14:textId="77777777" w:rsidTr="007E6230">
        <w:tc>
          <w:tcPr>
            <w:tcW w:w="1312" w:type="dxa"/>
            <w:vAlign w:val="center"/>
          </w:tcPr>
          <w:p w14:paraId="48B5280C" w14:textId="69F1C8BB" w:rsidR="007E6230" w:rsidRPr="006F441E" w:rsidRDefault="007E6230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RNF05</w:t>
            </w:r>
          </w:p>
        </w:tc>
        <w:tc>
          <w:tcPr>
            <w:tcW w:w="2196" w:type="dxa"/>
            <w:vAlign w:val="center"/>
          </w:tcPr>
          <w:p w14:paraId="68CE346A" w14:textId="295EA011" w:rsidR="007E6230" w:rsidRPr="006F441E" w:rsidRDefault="007E6230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Consistência</w:t>
            </w:r>
          </w:p>
        </w:tc>
        <w:tc>
          <w:tcPr>
            <w:tcW w:w="6253" w:type="dxa"/>
            <w:vAlign w:val="center"/>
          </w:tcPr>
          <w:p w14:paraId="49BDC177" w14:textId="4F4B9FAB" w:rsidR="007E6230" w:rsidRPr="006F441E" w:rsidRDefault="007E6230" w:rsidP="008C5193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7E6230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Caso ocorra algum erro no processamento de uma transação, o programa deve retornar para um estado anterior consistente, sem que haja o comprometimento da coerência dos dados armazenados.</w:t>
            </w:r>
          </w:p>
        </w:tc>
      </w:tr>
      <w:tr w:rsidR="007E6230" w:rsidRPr="006F441E" w14:paraId="45E00DDC" w14:textId="77777777" w:rsidTr="007E6230">
        <w:tc>
          <w:tcPr>
            <w:tcW w:w="1312" w:type="dxa"/>
            <w:vAlign w:val="center"/>
          </w:tcPr>
          <w:p w14:paraId="73445EF5" w14:textId="12DFA02E" w:rsidR="007E6230" w:rsidRPr="006F441E" w:rsidRDefault="00AC57A8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RNF06</w:t>
            </w:r>
          </w:p>
        </w:tc>
        <w:tc>
          <w:tcPr>
            <w:tcW w:w="2196" w:type="dxa"/>
            <w:vAlign w:val="center"/>
          </w:tcPr>
          <w:p w14:paraId="20FBDF75" w14:textId="4A2C42EE" w:rsidR="007E6230" w:rsidRPr="006F441E" w:rsidRDefault="00AC57A8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Restrição de acesso</w:t>
            </w:r>
          </w:p>
        </w:tc>
        <w:tc>
          <w:tcPr>
            <w:tcW w:w="6253" w:type="dxa"/>
            <w:vAlign w:val="center"/>
          </w:tcPr>
          <w:p w14:paraId="79B855C1" w14:textId="02DE5B69" w:rsidR="007E6230" w:rsidRPr="006F441E" w:rsidRDefault="00AC57A8" w:rsidP="008C5193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AC57A8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A confidencialidade dos dados do cliente é assegurada pela utilização de um servidor de banco de dados seguro e por um mecanismo de acesso autorizado, no qual cada cliente utiliza um login e uma senha para poder acessar o sistema. Ou seja, cada ator terá acesso a funcionalidades personalizadas.</w:t>
            </w:r>
          </w:p>
        </w:tc>
      </w:tr>
      <w:tr w:rsidR="007E6230" w:rsidRPr="006F441E" w14:paraId="0939367C" w14:textId="77777777" w:rsidTr="007E6230">
        <w:tc>
          <w:tcPr>
            <w:tcW w:w="1312" w:type="dxa"/>
            <w:vAlign w:val="center"/>
          </w:tcPr>
          <w:p w14:paraId="33238721" w14:textId="73343C03" w:rsidR="007E6230" w:rsidRDefault="00AC57A8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RNF07</w:t>
            </w:r>
          </w:p>
        </w:tc>
        <w:tc>
          <w:tcPr>
            <w:tcW w:w="2196" w:type="dxa"/>
            <w:vAlign w:val="center"/>
          </w:tcPr>
          <w:p w14:paraId="7503DB9F" w14:textId="6998456A" w:rsidR="007E6230" w:rsidRDefault="00AC57A8" w:rsidP="008C5193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...</w:t>
            </w:r>
          </w:p>
        </w:tc>
        <w:tc>
          <w:tcPr>
            <w:tcW w:w="6253" w:type="dxa"/>
            <w:vAlign w:val="center"/>
          </w:tcPr>
          <w:p w14:paraId="300D4C69" w14:textId="6634347D" w:rsidR="007E6230" w:rsidRDefault="00AC57A8" w:rsidP="008C5193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...</w:t>
            </w:r>
          </w:p>
        </w:tc>
      </w:tr>
      <w:tr w:rsidR="00AC57A8" w:rsidRPr="006F441E" w14:paraId="3A5B69D5" w14:textId="77777777" w:rsidTr="007E6230">
        <w:tc>
          <w:tcPr>
            <w:tcW w:w="1312" w:type="dxa"/>
            <w:vAlign w:val="center"/>
          </w:tcPr>
          <w:p w14:paraId="1657DB72" w14:textId="32E9799F" w:rsidR="00AC57A8" w:rsidRDefault="00AC57A8" w:rsidP="00AC57A8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RNF08</w:t>
            </w:r>
          </w:p>
        </w:tc>
        <w:tc>
          <w:tcPr>
            <w:tcW w:w="2196" w:type="dxa"/>
            <w:vAlign w:val="center"/>
          </w:tcPr>
          <w:p w14:paraId="438A6394" w14:textId="17EC48FF" w:rsidR="00AC57A8" w:rsidRDefault="00AC57A8" w:rsidP="00AC57A8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...</w:t>
            </w:r>
          </w:p>
        </w:tc>
        <w:tc>
          <w:tcPr>
            <w:tcW w:w="6253" w:type="dxa"/>
            <w:vAlign w:val="center"/>
          </w:tcPr>
          <w:p w14:paraId="2F1B0354" w14:textId="5EB92884" w:rsidR="00AC57A8" w:rsidRDefault="00AC57A8" w:rsidP="00AC57A8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...</w:t>
            </w:r>
          </w:p>
        </w:tc>
      </w:tr>
      <w:tr w:rsidR="00AC57A8" w:rsidRPr="006F441E" w14:paraId="1C97392C" w14:textId="77777777" w:rsidTr="007E6230">
        <w:tc>
          <w:tcPr>
            <w:tcW w:w="1312" w:type="dxa"/>
            <w:vAlign w:val="center"/>
          </w:tcPr>
          <w:p w14:paraId="05D7F59C" w14:textId="77777777" w:rsidR="00AC57A8" w:rsidRDefault="00AC57A8" w:rsidP="00AC57A8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196" w:type="dxa"/>
            <w:vAlign w:val="center"/>
          </w:tcPr>
          <w:p w14:paraId="48F61F1D" w14:textId="77777777" w:rsidR="00AC57A8" w:rsidRDefault="00AC57A8" w:rsidP="00AC57A8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6253" w:type="dxa"/>
            <w:vAlign w:val="center"/>
          </w:tcPr>
          <w:p w14:paraId="25147347" w14:textId="77777777" w:rsidR="00AC57A8" w:rsidRDefault="00AC57A8" w:rsidP="00AC57A8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</w:p>
        </w:tc>
      </w:tr>
      <w:tr w:rsidR="00AC57A8" w:rsidRPr="006F441E" w14:paraId="13C0BBBA" w14:textId="77777777" w:rsidTr="007E6230">
        <w:tc>
          <w:tcPr>
            <w:tcW w:w="1312" w:type="dxa"/>
            <w:vAlign w:val="center"/>
          </w:tcPr>
          <w:p w14:paraId="33B15D17" w14:textId="77777777" w:rsidR="00AC57A8" w:rsidRDefault="00AC57A8" w:rsidP="00AC57A8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196" w:type="dxa"/>
            <w:vAlign w:val="center"/>
          </w:tcPr>
          <w:p w14:paraId="364D120C" w14:textId="77777777" w:rsidR="00AC57A8" w:rsidRDefault="00AC57A8" w:rsidP="00AC57A8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6253" w:type="dxa"/>
            <w:vAlign w:val="center"/>
          </w:tcPr>
          <w:p w14:paraId="45BA3644" w14:textId="77777777" w:rsidR="00AC57A8" w:rsidRDefault="00AC57A8" w:rsidP="00AC57A8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</w:p>
        </w:tc>
      </w:tr>
    </w:tbl>
    <w:p w14:paraId="3F808BE3" w14:textId="77777777" w:rsidR="006F441E" w:rsidRDefault="006F441E" w:rsidP="006F441E">
      <w:pPr>
        <w:spacing w:line="276" w:lineRule="auto"/>
        <w:rPr>
          <w:rFonts w:cs="Arial"/>
          <w:sz w:val="24"/>
          <w:szCs w:val="24"/>
        </w:rPr>
      </w:pPr>
    </w:p>
    <w:p w14:paraId="0C1790FB" w14:textId="5A6A44E9" w:rsidR="007E6230" w:rsidRDefault="007E6230" w:rsidP="003750F8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4E105AA" w14:textId="0BF56425" w:rsidR="000014B9" w:rsidRDefault="00341237" w:rsidP="000014B9">
      <w:pPr>
        <w:pStyle w:val="Ttulo1"/>
        <w:jc w:val="left"/>
        <w:rPr>
          <w:lang w:eastAsia="pt-BR"/>
        </w:rPr>
      </w:pPr>
      <w:bookmarkStart w:id="8" w:name="_Toc161659843"/>
      <w:r>
        <w:rPr>
          <w:lang w:eastAsia="pt-BR"/>
        </w:rPr>
        <w:lastRenderedPageBreak/>
        <w:t>5</w:t>
      </w:r>
      <w:r w:rsidR="000014B9">
        <w:rPr>
          <w:lang w:eastAsia="pt-BR"/>
        </w:rPr>
        <w:t>) DIAGRAMA ENTIDADE-RELACIONAMENTO (DER)</w:t>
      </w:r>
      <w:bookmarkEnd w:id="8"/>
    </w:p>
    <w:p w14:paraId="77A335E7" w14:textId="77777777" w:rsidR="000014B9" w:rsidRDefault="000014B9" w:rsidP="000014B9">
      <w:pPr>
        <w:spacing w:line="276" w:lineRule="auto"/>
        <w:rPr>
          <w:rFonts w:cs="Arial"/>
          <w:color w:val="FF0000"/>
        </w:rPr>
      </w:pPr>
    </w:p>
    <w:p w14:paraId="5ECE7058" w14:textId="2FEF125C" w:rsidR="00AC57A8" w:rsidRDefault="00AC57A8" w:rsidP="00AC57A8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Plotar o Diagrama Entidade-Relacionamento - DER FÍSICO aqui.</w:t>
      </w:r>
    </w:p>
    <w:p w14:paraId="5D500702" w14:textId="77777777" w:rsidR="006839DA" w:rsidRDefault="006839DA" w:rsidP="00AC57A8">
      <w:pPr>
        <w:spacing w:line="276" w:lineRule="auto"/>
        <w:rPr>
          <w:rFonts w:cs="Arial"/>
          <w:sz w:val="24"/>
          <w:szCs w:val="24"/>
        </w:rPr>
      </w:pPr>
    </w:p>
    <w:p w14:paraId="036D3C81" w14:textId="7AFD2A63" w:rsidR="00AC57A8" w:rsidRDefault="00AC57A8" w:rsidP="00AC57A8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Explicar textualmente todos os </w:t>
      </w:r>
      <w:r w:rsidRPr="00AC57A8">
        <w:rPr>
          <w:rFonts w:cs="Arial"/>
          <w:b/>
          <w:bCs/>
          <w:sz w:val="24"/>
          <w:szCs w:val="24"/>
        </w:rPr>
        <w:t>relacionamentos e suas cardinalidades</w:t>
      </w:r>
      <w:r>
        <w:rPr>
          <w:rFonts w:cs="Arial"/>
          <w:sz w:val="24"/>
          <w:szCs w:val="24"/>
        </w:rPr>
        <w:t>.</w:t>
      </w:r>
    </w:p>
    <w:p w14:paraId="27EE719C" w14:textId="77777777" w:rsidR="00AC57A8" w:rsidRDefault="00AC57A8" w:rsidP="00AC57A8">
      <w:pPr>
        <w:spacing w:line="276" w:lineRule="auto"/>
        <w:rPr>
          <w:rFonts w:cs="Arial"/>
          <w:sz w:val="24"/>
          <w:szCs w:val="24"/>
        </w:rPr>
      </w:pPr>
    </w:p>
    <w:p w14:paraId="75AD4C69" w14:textId="77777777" w:rsidR="006839DA" w:rsidRDefault="006839DA" w:rsidP="00AC57A8">
      <w:pPr>
        <w:spacing w:line="276" w:lineRule="auto"/>
        <w:rPr>
          <w:rFonts w:cs="Arial"/>
          <w:sz w:val="24"/>
          <w:szCs w:val="24"/>
        </w:rPr>
      </w:pPr>
    </w:p>
    <w:p w14:paraId="5B5E1C03" w14:textId="51E5A323" w:rsidR="00AC57A8" w:rsidRDefault="00341237" w:rsidP="00AC57A8">
      <w:pPr>
        <w:pStyle w:val="Ttulo2"/>
        <w:jc w:val="left"/>
        <w:rPr>
          <w:lang w:eastAsia="pt-BR"/>
        </w:rPr>
      </w:pPr>
      <w:bookmarkStart w:id="9" w:name="_Toc161659844"/>
      <w:r>
        <w:rPr>
          <w:lang w:eastAsia="pt-BR"/>
        </w:rPr>
        <w:t>5</w:t>
      </w:r>
      <w:r w:rsidR="00AC57A8">
        <w:rPr>
          <w:lang w:eastAsia="pt-BR"/>
        </w:rPr>
        <w:t>.1) DICIONÁRIO DE DADOS</w:t>
      </w:r>
      <w:bookmarkEnd w:id="9"/>
    </w:p>
    <w:p w14:paraId="44F05824" w14:textId="77777777" w:rsidR="00AC57A8" w:rsidRDefault="00AC57A8" w:rsidP="00AC57A8">
      <w:pPr>
        <w:pStyle w:val="Ttulo1"/>
        <w:jc w:val="left"/>
        <w:rPr>
          <w:lang w:eastAsia="pt-BR"/>
        </w:rPr>
      </w:pPr>
    </w:p>
    <w:tbl>
      <w:tblPr>
        <w:tblW w:w="98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268"/>
        <w:gridCol w:w="4819"/>
        <w:gridCol w:w="1624"/>
      </w:tblGrid>
      <w:tr w:rsidR="00AC57A8" w:rsidRPr="006F441E" w14:paraId="4128DB2C" w14:textId="77777777" w:rsidTr="00885CFD">
        <w:tc>
          <w:tcPr>
            <w:tcW w:w="9812" w:type="dxa"/>
            <w:gridSpan w:val="4"/>
            <w:shd w:val="clear" w:color="auto" w:fill="F2F2F2" w:themeFill="background1" w:themeFillShade="F2"/>
            <w:vAlign w:val="center"/>
          </w:tcPr>
          <w:p w14:paraId="6A545AB6" w14:textId="5CD33AE3" w:rsidR="00AC57A8" w:rsidRPr="006F441E" w:rsidRDefault="006839DA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[</w:t>
            </w:r>
            <w:r w:rsidR="00AC57A8">
              <w:rPr>
                <w:rFonts w:cs="Arial"/>
                <w:spacing w:val="8"/>
                <w:kern w:val="20"/>
                <w:sz w:val="24"/>
                <w:szCs w:val="24"/>
              </w:rPr>
              <w:t>NOME DA TABELA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>]</w:t>
            </w:r>
          </w:p>
        </w:tc>
      </w:tr>
      <w:tr w:rsidR="00AC57A8" w:rsidRPr="006F441E" w14:paraId="7CF1CED1" w14:textId="77777777" w:rsidTr="00885CFD">
        <w:tc>
          <w:tcPr>
            <w:tcW w:w="9812" w:type="dxa"/>
            <w:gridSpan w:val="4"/>
            <w:shd w:val="clear" w:color="auto" w:fill="F2F2F2" w:themeFill="background1" w:themeFillShade="F2"/>
            <w:vAlign w:val="center"/>
          </w:tcPr>
          <w:p w14:paraId="1071E884" w14:textId="0959168A" w:rsidR="00AC57A8" w:rsidRDefault="006839DA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[</w:t>
            </w:r>
            <w:r w:rsidR="00AC57A8">
              <w:rPr>
                <w:rFonts w:cs="Arial"/>
                <w:spacing w:val="8"/>
                <w:kern w:val="20"/>
                <w:sz w:val="24"/>
                <w:szCs w:val="24"/>
              </w:rPr>
              <w:t>Descrição da tabela</w:t>
            </w:r>
            <w:r>
              <w:rPr>
                <w:rFonts w:cs="Arial"/>
                <w:spacing w:val="8"/>
                <w:kern w:val="20"/>
                <w:sz w:val="24"/>
                <w:szCs w:val="24"/>
              </w:rPr>
              <w:t>]</w:t>
            </w:r>
          </w:p>
        </w:tc>
      </w:tr>
      <w:tr w:rsidR="00AC57A8" w:rsidRPr="006F441E" w14:paraId="12EE17C1" w14:textId="77777777" w:rsidTr="006839DA">
        <w:tc>
          <w:tcPr>
            <w:tcW w:w="1101" w:type="dxa"/>
            <w:shd w:val="clear" w:color="auto" w:fill="F2F2F2" w:themeFill="background1" w:themeFillShade="F2"/>
            <w:vAlign w:val="center"/>
          </w:tcPr>
          <w:p w14:paraId="53724288" w14:textId="67F52121" w:rsidR="00AC57A8" w:rsidRPr="006F441E" w:rsidRDefault="00AC57A8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Coluna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6F32FF" w14:textId="67FBFC4C" w:rsidR="00AC57A8" w:rsidRPr="006F441E" w:rsidRDefault="00AC57A8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Tipo de Dado</w:t>
            </w:r>
            <w:r w:rsidR="006839DA">
              <w:rPr>
                <w:rFonts w:cs="Arial"/>
                <w:spacing w:val="8"/>
                <w:kern w:val="20"/>
                <w:sz w:val="24"/>
                <w:szCs w:val="24"/>
              </w:rPr>
              <w:t xml:space="preserve"> e Tamanho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14:paraId="02044771" w14:textId="77777777" w:rsidR="00AC57A8" w:rsidRPr="006F441E" w:rsidRDefault="00AC57A8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6F441E"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1624" w:type="dxa"/>
            <w:shd w:val="clear" w:color="auto" w:fill="F2F2F2" w:themeFill="background1" w:themeFillShade="F2"/>
            <w:vAlign w:val="center"/>
          </w:tcPr>
          <w:p w14:paraId="7935759E" w14:textId="7DF0F041" w:rsidR="00AC57A8" w:rsidRPr="006F441E" w:rsidRDefault="006839DA" w:rsidP="008C5193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Outros</w:t>
            </w:r>
          </w:p>
        </w:tc>
      </w:tr>
      <w:tr w:rsidR="00AC57A8" w:rsidRPr="006F441E" w14:paraId="4C7278A2" w14:textId="77777777" w:rsidTr="006839DA">
        <w:tc>
          <w:tcPr>
            <w:tcW w:w="1101" w:type="dxa"/>
            <w:vAlign w:val="center"/>
          </w:tcPr>
          <w:p w14:paraId="5311FA23" w14:textId="4FD4B9AC" w:rsidR="00AC57A8" w:rsidRPr="006F441E" w:rsidRDefault="00AC57A8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Id</w:t>
            </w:r>
          </w:p>
        </w:tc>
        <w:tc>
          <w:tcPr>
            <w:tcW w:w="2268" w:type="dxa"/>
            <w:vAlign w:val="center"/>
          </w:tcPr>
          <w:p w14:paraId="73B6054D" w14:textId="4751A17D" w:rsidR="00AC57A8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BIGINT</w:t>
            </w:r>
          </w:p>
        </w:tc>
        <w:tc>
          <w:tcPr>
            <w:tcW w:w="4819" w:type="dxa"/>
            <w:vAlign w:val="center"/>
          </w:tcPr>
          <w:p w14:paraId="28F64D17" w14:textId="16EDF3D6" w:rsidR="00AC57A8" w:rsidRPr="006F441E" w:rsidRDefault="006839DA" w:rsidP="006839DA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Número inteiro longo para identificação do registro (chave primária da tabela) com autoincremento a cada inserção.</w:t>
            </w:r>
          </w:p>
        </w:tc>
        <w:tc>
          <w:tcPr>
            <w:tcW w:w="1624" w:type="dxa"/>
            <w:vAlign w:val="center"/>
          </w:tcPr>
          <w:p w14:paraId="27042F39" w14:textId="68B827A9" w:rsidR="006839DA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PK</w:t>
            </w:r>
          </w:p>
          <w:p w14:paraId="0BF83769" w14:textId="1F3DF59C" w:rsidR="00AC57A8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NOT NULL</w:t>
            </w:r>
          </w:p>
        </w:tc>
      </w:tr>
      <w:tr w:rsidR="00AC57A8" w:rsidRPr="006F441E" w14:paraId="635A4DDB" w14:textId="77777777" w:rsidTr="006839DA">
        <w:tc>
          <w:tcPr>
            <w:tcW w:w="1101" w:type="dxa"/>
            <w:vAlign w:val="center"/>
          </w:tcPr>
          <w:p w14:paraId="5E8AAF40" w14:textId="5B629BEC" w:rsidR="00AC57A8" w:rsidRPr="006F441E" w:rsidRDefault="00AC57A8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nome</w:t>
            </w:r>
          </w:p>
        </w:tc>
        <w:tc>
          <w:tcPr>
            <w:tcW w:w="2268" w:type="dxa"/>
            <w:vAlign w:val="center"/>
          </w:tcPr>
          <w:p w14:paraId="09720045" w14:textId="34F2DE5E" w:rsidR="00AC57A8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proofErr w:type="gramStart"/>
            <w:r>
              <w:rPr>
                <w:rFonts w:cs="Arial"/>
                <w:spacing w:val="8"/>
                <w:kern w:val="20"/>
                <w:sz w:val="24"/>
                <w:szCs w:val="24"/>
              </w:rPr>
              <w:t>VARCHAR(</w:t>
            </w:r>
            <w:proofErr w:type="gramEnd"/>
            <w:r>
              <w:rPr>
                <w:rFonts w:cs="Arial"/>
                <w:spacing w:val="8"/>
                <w:kern w:val="20"/>
                <w:sz w:val="24"/>
                <w:szCs w:val="24"/>
              </w:rPr>
              <w:t>255)</w:t>
            </w:r>
          </w:p>
        </w:tc>
        <w:tc>
          <w:tcPr>
            <w:tcW w:w="4819" w:type="dxa"/>
            <w:vAlign w:val="center"/>
          </w:tcPr>
          <w:p w14:paraId="75811E9F" w14:textId="4DCADFEB" w:rsidR="00AC57A8" w:rsidRPr="006F441E" w:rsidRDefault="006839DA" w:rsidP="006839DA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Nome completo do cliente.</w:t>
            </w:r>
          </w:p>
        </w:tc>
        <w:tc>
          <w:tcPr>
            <w:tcW w:w="1624" w:type="dxa"/>
            <w:vAlign w:val="center"/>
          </w:tcPr>
          <w:p w14:paraId="7580A581" w14:textId="72EC2907" w:rsidR="00AC57A8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NOT NULL</w:t>
            </w:r>
          </w:p>
        </w:tc>
      </w:tr>
      <w:tr w:rsidR="00AC57A8" w:rsidRPr="006F441E" w14:paraId="041D5463" w14:textId="77777777" w:rsidTr="006839DA">
        <w:tc>
          <w:tcPr>
            <w:tcW w:w="1101" w:type="dxa"/>
            <w:vAlign w:val="center"/>
          </w:tcPr>
          <w:p w14:paraId="1A69BE7A" w14:textId="4B0F85FD" w:rsidR="00AC57A8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…</w:t>
            </w:r>
          </w:p>
        </w:tc>
        <w:tc>
          <w:tcPr>
            <w:tcW w:w="2268" w:type="dxa"/>
            <w:vAlign w:val="center"/>
          </w:tcPr>
          <w:p w14:paraId="65BD01B8" w14:textId="77777777" w:rsidR="00AC57A8" w:rsidRPr="006F441E" w:rsidRDefault="00AC57A8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…</w:t>
            </w:r>
          </w:p>
        </w:tc>
        <w:tc>
          <w:tcPr>
            <w:tcW w:w="4819" w:type="dxa"/>
            <w:vAlign w:val="center"/>
          </w:tcPr>
          <w:p w14:paraId="1EF7E0EA" w14:textId="77777777" w:rsidR="00AC57A8" w:rsidRPr="006F441E" w:rsidRDefault="00AC57A8" w:rsidP="006839DA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…</w:t>
            </w:r>
          </w:p>
        </w:tc>
        <w:tc>
          <w:tcPr>
            <w:tcW w:w="1624" w:type="dxa"/>
            <w:vAlign w:val="center"/>
          </w:tcPr>
          <w:p w14:paraId="267C2828" w14:textId="3294743E" w:rsidR="00AC57A8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FK</w:t>
            </w:r>
          </w:p>
        </w:tc>
      </w:tr>
      <w:tr w:rsidR="00AC57A8" w:rsidRPr="006F441E" w14:paraId="0D4289D1" w14:textId="77777777" w:rsidTr="006839DA">
        <w:tc>
          <w:tcPr>
            <w:tcW w:w="1101" w:type="dxa"/>
            <w:vAlign w:val="center"/>
          </w:tcPr>
          <w:p w14:paraId="743B02DF" w14:textId="127B28A2" w:rsidR="00AC57A8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...</w:t>
            </w:r>
          </w:p>
        </w:tc>
        <w:tc>
          <w:tcPr>
            <w:tcW w:w="2268" w:type="dxa"/>
            <w:vAlign w:val="center"/>
          </w:tcPr>
          <w:p w14:paraId="16EA2BF6" w14:textId="77777777" w:rsidR="00AC57A8" w:rsidRPr="006F441E" w:rsidRDefault="00AC57A8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...</w:t>
            </w:r>
          </w:p>
        </w:tc>
        <w:tc>
          <w:tcPr>
            <w:tcW w:w="4819" w:type="dxa"/>
            <w:vAlign w:val="center"/>
          </w:tcPr>
          <w:p w14:paraId="30A53517" w14:textId="77777777" w:rsidR="00AC57A8" w:rsidRPr="006F441E" w:rsidRDefault="00AC57A8" w:rsidP="006839DA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...</w:t>
            </w:r>
          </w:p>
        </w:tc>
        <w:tc>
          <w:tcPr>
            <w:tcW w:w="1624" w:type="dxa"/>
            <w:vAlign w:val="center"/>
          </w:tcPr>
          <w:p w14:paraId="4CF27A16" w14:textId="2AAC114D" w:rsidR="00AC57A8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…</w:t>
            </w:r>
          </w:p>
        </w:tc>
      </w:tr>
      <w:tr w:rsidR="006839DA" w:rsidRPr="006F441E" w14:paraId="5B8A0ABE" w14:textId="77777777" w:rsidTr="006839DA">
        <w:tc>
          <w:tcPr>
            <w:tcW w:w="1101" w:type="dxa"/>
            <w:vAlign w:val="center"/>
          </w:tcPr>
          <w:p w14:paraId="4CADD903" w14:textId="3268B1FD" w:rsidR="006839DA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...</w:t>
            </w:r>
          </w:p>
        </w:tc>
        <w:tc>
          <w:tcPr>
            <w:tcW w:w="2268" w:type="dxa"/>
            <w:vAlign w:val="center"/>
          </w:tcPr>
          <w:p w14:paraId="446B29DF" w14:textId="758101B0" w:rsidR="006839DA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...</w:t>
            </w:r>
          </w:p>
        </w:tc>
        <w:tc>
          <w:tcPr>
            <w:tcW w:w="4819" w:type="dxa"/>
            <w:vAlign w:val="center"/>
          </w:tcPr>
          <w:p w14:paraId="5E322B6C" w14:textId="712AA16A" w:rsidR="006839DA" w:rsidRPr="006F441E" w:rsidRDefault="006839DA" w:rsidP="006839DA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...</w:t>
            </w:r>
          </w:p>
        </w:tc>
        <w:tc>
          <w:tcPr>
            <w:tcW w:w="1624" w:type="dxa"/>
            <w:vAlign w:val="center"/>
          </w:tcPr>
          <w:p w14:paraId="45B8BF27" w14:textId="0B7F4FAE" w:rsidR="006839DA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…</w:t>
            </w:r>
          </w:p>
        </w:tc>
      </w:tr>
      <w:tr w:rsidR="006839DA" w:rsidRPr="006F441E" w14:paraId="0E4111AD" w14:textId="77777777" w:rsidTr="006839DA">
        <w:tc>
          <w:tcPr>
            <w:tcW w:w="1101" w:type="dxa"/>
            <w:vAlign w:val="center"/>
          </w:tcPr>
          <w:p w14:paraId="59CAF11D" w14:textId="77777777" w:rsidR="006839DA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990DA6C" w14:textId="77777777" w:rsidR="006839DA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14:paraId="251848DD" w14:textId="77777777" w:rsidR="006839DA" w:rsidRPr="006F441E" w:rsidRDefault="006839DA" w:rsidP="006839DA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</w:p>
        </w:tc>
        <w:tc>
          <w:tcPr>
            <w:tcW w:w="1624" w:type="dxa"/>
            <w:vAlign w:val="center"/>
          </w:tcPr>
          <w:p w14:paraId="2FB001C8" w14:textId="77777777" w:rsidR="006839DA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</w:tr>
      <w:tr w:rsidR="006839DA" w:rsidRPr="006F441E" w14:paraId="7618F878" w14:textId="77777777" w:rsidTr="006839DA">
        <w:tc>
          <w:tcPr>
            <w:tcW w:w="1101" w:type="dxa"/>
            <w:vAlign w:val="center"/>
          </w:tcPr>
          <w:p w14:paraId="516A21E3" w14:textId="77777777" w:rsidR="006839DA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FA2E2DE" w14:textId="77777777" w:rsidR="006839DA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14:paraId="56E663F2" w14:textId="77777777" w:rsidR="006839DA" w:rsidRPr="006F441E" w:rsidRDefault="006839DA" w:rsidP="006839DA">
            <w:pPr>
              <w:pStyle w:val="Tabletext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</w:p>
        </w:tc>
        <w:tc>
          <w:tcPr>
            <w:tcW w:w="1624" w:type="dxa"/>
            <w:vAlign w:val="center"/>
          </w:tcPr>
          <w:p w14:paraId="5F951A25" w14:textId="77777777" w:rsidR="006839DA" w:rsidRPr="006F441E" w:rsidRDefault="006839DA" w:rsidP="006839DA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</w:rPr>
            </w:pPr>
          </w:p>
        </w:tc>
      </w:tr>
    </w:tbl>
    <w:p w14:paraId="714FE047" w14:textId="77777777" w:rsidR="00AC57A8" w:rsidRDefault="00AC57A8" w:rsidP="00AC57A8">
      <w:pPr>
        <w:spacing w:line="276" w:lineRule="auto"/>
        <w:rPr>
          <w:rFonts w:cs="Arial"/>
          <w:sz w:val="24"/>
          <w:szCs w:val="24"/>
        </w:rPr>
      </w:pPr>
    </w:p>
    <w:p w14:paraId="41A6CC17" w14:textId="77777777" w:rsidR="006839DA" w:rsidRDefault="006839DA" w:rsidP="000014B9">
      <w:pPr>
        <w:pStyle w:val="Ttulo1"/>
        <w:jc w:val="left"/>
        <w:rPr>
          <w:lang w:eastAsia="pt-BR"/>
        </w:rPr>
      </w:pPr>
      <w:r>
        <w:rPr>
          <w:lang w:eastAsia="pt-BR"/>
        </w:rPr>
        <w:br w:type="page"/>
      </w:r>
    </w:p>
    <w:p w14:paraId="6815A5EA" w14:textId="129E3B22" w:rsidR="000014B9" w:rsidRDefault="00341237" w:rsidP="000014B9">
      <w:pPr>
        <w:pStyle w:val="Ttulo1"/>
        <w:jc w:val="left"/>
        <w:rPr>
          <w:lang w:eastAsia="pt-BR"/>
        </w:rPr>
      </w:pPr>
      <w:bookmarkStart w:id="10" w:name="_Toc161659845"/>
      <w:r>
        <w:rPr>
          <w:lang w:eastAsia="pt-BR"/>
        </w:rPr>
        <w:lastRenderedPageBreak/>
        <w:t>6</w:t>
      </w:r>
      <w:r w:rsidR="000014B9">
        <w:rPr>
          <w:lang w:eastAsia="pt-BR"/>
        </w:rPr>
        <w:t>) DIAGRAMA DE CASOS DE USO</w:t>
      </w:r>
      <w:bookmarkEnd w:id="10"/>
    </w:p>
    <w:p w14:paraId="218ADE3F" w14:textId="77777777" w:rsidR="000014B9" w:rsidRDefault="000014B9" w:rsidP="000014B9">
      <w:pPr>
        <w:spacing w:line="276" w:lineRule="auto"/>
        <w:rPr>
          <w:rFonts w:cs="Arial"/>
          <w:color w:val="FF0000"/>
        </w:rPr>
      </w:pPr>
    </w:p>
    <w:p w14:paraId="339FEDD2" w14:textId="6A0A4802" w:rsidR="000014B9" w:rsidRPr="00AC57A8" w:rsidRDefault="000014B9" w:rsidP="00830FD5">
      <w:pPr>
        <w:pStyle w:val="PargrafodaLista"/>
        <w:spacing w:line="276" w:lineRule="auto"/>
        <w:rPr>
          <w:rFonts w:cs="Arial"/>
          <w:sz w:val="24"/>
          <w:szCs w:val="24"/>
        </w:rPr>
      </w:pPr>
    </w:p>
    <w:p w14:paraId="59E7FB48" w14:textId="27795829" w:rsidR="000014B9" w:rsidRDefault="00830FD5" w:rsidP="003750F8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2932AA58" wp14:editId="102403E2">
            <wp:simplePos x="0" y="0"/>
            <wp:positionH relativeFrom="column">
              <wp:posOffset>247650</wp:posOffset>
            </wp:positionH>
            <wp:positionV relativeFrom="paragraph">
              <wp:posOffset>16510</wp:posOffset>
            </wp:positionV>
            <wp:extent cx="5615940" cy="6621780"/>
            <wp:effectExtent l="0" t="0" r="3810" b="7620"/>
            <wp:wrapNone/>
            <wp:docPr id="149597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0D59AE" w14:textId="18540B6A" w:rsidR="003750F8" w:rsidRDefault="003750F8" w:rsidP="003750F8">
      <w:pPr>
        <w:spacing w:line="276" w:lineRule="auto"/>
        <w:rPr>
          <w:rFonts w:cs="Arial"/>
          <w:sz w:val="24"/>
          <w:szCs w:val="24"/>
        </w:rPr>
      </w:pPr>
    </w:p>
    <w:p w14:paraId="28E380E0" w14:textId="77777777" w:rsidR="00073837" w:rsidRDefault="00073837" w:rsidP="0057775E">
      <w:pPr>
        <w:pStyle w:val="Ttulo1"/>
        <w:rPr>
          <w:rFonts w:cs="Arial"/>
          <w:b w:val="0"/>
          <w:noProof/>
          <w:color w:val="FF0000"/>
          <w:sz w:val="24"/>
          <w:szCs w:val="24"/>
          <w:lang w:val="pt-BR" w:eastAsia="pt-BR"/>
        </w:rPr>
      </w:pPr>
    </w:p>
    <w:p w14:paraId="03749E9A" w14:textId="772FE1AA" w:rsidR="00217212" w:rsidRDefault="00217212" w:rsidP="00217212">
      <w:pPr>
        <w:rPr>
          <w:lang w:val="pt-BR" w:eastAsia="pt-BR"/>
        </w:rPr>
      </w:pPr>
      <w:r>
        <w:rPr>
          <w:lang w:val="pt-BR" w:eastAsia="pt-BR"/>
        </w:rPr>
        <w:br w:type="page"/>
      </w:r>
    </w:p>
    <w:p w14:paraId="52D4614D" w14:textId="77777777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sz w:val="24"/>
          <w:szCs w:val="24"/>
          <w:lang w:val="pt-BR" w:eastAsia="pt-BR"/>
        </w:rPr>
        <w:lastRenderedPageBreak/>
        <w:t>O diagrama ilustra as funções e permissões dentro do sistema de uma ONG que envolvem dois tipos de usuários: o colaborador comum e o administrador (ADM) da ONG.</w:t>
      </w:r>
    </w:p>
    <w:p w14:paraId="38A59C9E" w14:textId="77777777" w:rsidR="00830FD5" w:rsidRPr="00DE69F3" w:rsidRDefault="00830FD5" w:rsidP="00DE69F3">
      <w:pPr>
        <w:rPr>
          <w:sz w:val="24"/>
          <w:szCs w:val="24"/>
          <w:lang w:val="pt-BR" w:eastAsia="pt-BR"/>
        </w:rPr>
      </w:pPr>
    </w:p>
    <w:p w14:paraId="4476247A" w14:textId="77777777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sz w:val="24"/>
          <w:szCs w:val="24"/>
          <w:lang w:val="pt-BR" w:eastAsia="pt-BR"/>
        </w:rPr>
        <w:t>O colaborador comum tem as seguintes capacidades:</w:t>
      </w:r>
    </w:p>
    <w:p w14:paraId="03623650" w14:textId="77777777" w:rsidR="00830FD5" w:rsidRPr="00DE69F3" w:rsidRDefault="00830FD5" w:rsidP="00DE69F3">
      <w:pPr>
        <w:rPr>
          <w:sz w:val="24"/>
          <w:szCs w:val="24"/>
          <w:lang w:val="pt-BR" w:eastAsia="pt-BR"/>
        </w:rPr>
      </w:pPr>
    </w:p>
    <w:p w14:paraId="69CA544E" w14:textId="77777777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b/>
          <w:bCs/>
          <w:sz w:val="24"/>
          <w:szCs w:val="24"/>
          <w:lang w:val="pt-BR" w:eastAsia="pt-BR"/>
        </w:rPr>
        <w:t>Fazer Login</w:t>
      </w:r>
      <w:r w:rsidRPr="00DE69F3">
        <w:rPr>
          <w:sz w:val="24"/>
          <w:szCs w:val="24"/>
          <w:lang w:val="pt-BR" w:eastAsia="pt-BR"/>
        </w:rPr>
        <w:t>: Acesso inicial ao sistema com credenciais de usuário.</w:t>
      </w:r>
    </w:p>
    <w:p w14:paraId="12112BDA" w14:textId="77777777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b/>
          <w:bCs/>
          <w:sz w:val="24"/>
          <w:szCs w:val="24"/>
          <w:lang w:val="pt-BR" w:eastAsia="pt-BR"/>
        </w:rPr>
        <w:t>Cadastrar novo cão</w:t>
      </w:r>
      <w:r w:rsidRPr="00DE69F3">
        <w:rPr>
          <w:sz w:val="24"/>
          <w:szCs w:val="24"/>
          <w:lang w:val="pt-BR" w:eastAsia="pt-BR"/>
        </w:rPr>
        <w:t>: Registro de novos cães sob cuidado da ONG.</w:t>
      </w:r>
    </w:p>
    <w:p w14:paraId="37CBF2CF" w14:textId="77777777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b/>
          <w:bCs/>
          <w:sz w:val="24"/>
          <w:szCs w:val="24"/>
          <w:lang w:val="pt-BR" w:eastAsia="pt-BR"/>
        </w:rPr>
        <w:t>Consultar cães no abrigo</w:t>
      </w:r>
      <w:r w:rsidRPr="00DE69F3">
        <w:rPr>
          <w:sz w:val="24"/>
          <w:szCs w:val="24"/>
          <w:lang w:val="pt-BR" w:eastAsia="pt-BR"/>
        </w:rPr>
        <w:t>: Visualização das informações dos cães abrigados.</w:t>
      </w:r>
    </w:p>
    <w:p w14:paraId="262EB3E9" w14:textId="77777777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b/>
          <w:bCs/>
          <w:sz w:val="24"/>
          <w:szCs w:val="24"/>
          <w:lang w:val="pt-BR" w:eastAsia="pt-BR"/>
        </w:rPr>
        <w:t>Cadastrar Tutor</w:t>
      </w:r>
      <w:r w:rsidRPr="00DE69F3">
        <w:rPr>
          <w:sz w:val="24"/>
          <w:szCs w:val="24"/>
          <w:lang w:val="pt-BR" w:eastAsia="pt-BR"/>
        </w:rPr>
        <w:t>: Inserção de novos tutores interessados em adoção no sistema.</w:t>
      </w:r>
    </w:p>
    <w:p w14:paraId="68B8BAC6" w14:textId="77777777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b/>
          <w:bCs/>
          <w:sz w:val="24"/>
          <w:szCs w:val="24"/>
          <w:lang w:val="pt-BR" w:eastAsia="pt-BR"/>
        </w:rPr>
        <w:t>Consultar Tutores cadastrados</w:t>
      </w:r>
      <w:r w:rsidRPr="00DE69F3">
        <w:rPr>
          <w:sz w:val="24"/>
          <w:szCs w:val="24"/>
          <w:lang w:val="pt-BR" w:eastAsia="pt-BR"/>
        </w:rPr>
        <w:t>: Acesso aos dados de tutores registrados.</w:t>
      </w:r>
    </w:p>
    <w:p w14:paraId="11E22290" w14:textId="77777777" w:rsidR="00830FD5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b/>
          <w:bCs/>
          <w:sz w:val="24"/>
          <w:szCs w:val="24"/>
          <w:lang w:val="pt-BR" w:eastAsia="pt-BR"/>
        </w:rPr>
        <w:t>Realizar processo de adoção</w:t>
      </w:r>
      <w:r w:rsidRPr="00DE69F3">
        <w:rPr>
          <w:sz w:val="24"/>
          <w:szCs w:val="24"/>
          <w:lang w:val="pt-BR" w:eastAsia="pt-BR"/>
        </w:rPr>
        <w:t>: Administração dos procedimentos necessários para a adoção de um cão.</w:t>
      </w:r>
    </w:p>
    <w:p w14:paraId="37A92155" w14:textId="77777777" w:rsidR="009841CD" w:rsidRPr="00DE69F3" w:rsidRDefault="009841CD" w:rsidP="00DE69F3">
      <w:pPr>
        <w:rPr>
          <w:sz w:val="24"/>
          <w:szCs w:val="24"/>
          <w:lang w:val="pt-BR" w:eastAsia="pt-BR"/>
        </w:rPr>
      </w:pPr>
    </w:p>
    <w:p w14:paraId="0075B7A6" w14:textId="7021E88A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sz w:val="24"/>
          <w:szCs w:val="24"/>
          <w:lang w:val="pt-BR" w:eastAsia="pt-BR"/>
        </w:rPr>
        <w:t xml:space="preserve">Além disso, o administrador da ONG </w:t>
      </w:r>
      <w:r w:rsidR="00DE69F3">
        <w:rPr>
          <w:sz w:val="24"/>
          <w:szCs w:val="24"/>
          <w:lang w:val="pt-BR" w:eastAsia="pt-BR"/>
        </w:rPr>
        <w:t>possui uma permissão adicional</w:t>
      </w:r>
      <w:r w:rsidRPr="00DE69F3">
        <w:rPr>
          <w:sz w:val="24"/>
          <w:szCs w:val="24"/>
          <w:lang w:val="pt-BR" w:eastAsia="pt-BR"/>
        </w:rPr>
        <w:t>:</w:t>
      </w:r>
      <w:r w:rsidR="009841CD">
        <w:rPr>
          <w:sz w:val="24"/>
          <w:szCs w:val="24"/>
          <w:lang w:val="pt-BR" w:eastAsia="pt-BR"/>
        </w:rPr>
        <w:t xml:space="preserve"> </w:t>
      </w:r>
      <w:r w:rsidRPr="00DE69F3">
        <w:rPr>
          <w:sz w:val="24"/>
          <w:szCs w:val="24"/>
          <w:lang w:val="pt-BR" w:eastAsia="pt-BR"/>
        </w:rPr>
        <w:t>Criar cadastro colaborador: Capacidade de adicionar novos colaboradores ao sistema.</w:t>
      </w:r>
    </w:p>
    <w:p w14:paraId="2F3C8C31" w14:textId="1FAB36A8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sz w:val="24"/>
          <w:szCs w:val="24"/>
          <w:lang w:val="pt-BR" w:eastAsia="pt-BR"/>
        </w:rPr>
        <w:t>O diagrama também mostra que a função "Incluir cão com necessidade especial" é uma extensão da funcionalidade "Cadastrar novo cão", indicando que o registro de um cão com necessidades especiais é uma ação adicional possível durante o cadastro de um novo cão.</w:t>
      </w:r>
    </w:p>
    <w:p w14:paraId="2C1D7B7B" w14:textId="6AC009E2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sz w:val="24"/>
          <w:szCs w:val="24"/>
          <w:lang w:val="pt-BR" w:eastAsia="pt-BR"/>
        </w:rPr>
        <w:t xml:space="preserve">A função "Realizar vínculo </w:t>
      </w:r>
      <w:proofErr w:type="spellStart"/>
      <w:r w:rsidRPr="00DE69F3">
        <w:rPr>
          <w:sz w:val="24"/>
          <w:szCs w:val="24"/>
          <w:lang w:val="pt-BR" w:eastAsia="pt-BR"/>
        </w:rPr>
        <w:t>Tutor+cão</w:t>
      </w:r>
      <w:proofErr w:type="spellEnd"/>
      <w:r w:rsidRPr="00DE69F3">
        <w:rPr>
          <w:sz w:val="24"/>
          <w:szCs w:val="24"/>
          <w:lang w:val="pt-BR" w:eastAsia="pt-BR"/>
        </w:rPr>
        <w:t xml:space="preserve">" </w:t>
      </w:r>
      <w:r w:rsidR="00DE69F3">
        <w:rPr>
          <w:sz w:val="24"/>
          <w:szCs w:val="24"/>
          <w:lang w:val="pt-BR" w:eastAsia="pt-BR"/>
        </w:rPr>
        <w:t xml:space="preserve">está </w:t>
      </w:r>
      <w:r w:rsidRPr="00DE69F3">
        <w:rPr>
          <w:sz w:val="24"/>
          <w:szCs w:val="24"/>
          <w:lang w:val="pt-BR" w:eastAsia="pt-BR"/>
        </w:rPr>
        <w:t>relacionada tanto com o "Cadastrar Tutor" quanto com o "Realizar processo de adoção", o que sugere que, após o cadastro de um tutor, é possível vinculá-lo a um cão específico, sendo essa ação possivelmente uma parte do processo de adoção.</w:t>
      </w:r>
    </w:p>
    <w:p w14:paraId="41E9D1FA" w14:textId="61AB46A6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sz w:val="24"/>
          <w:szCs w:val="24"/>
          <w:lang w:val="pt-BR" w:eastAsia="pt-BR"/>
        </w:rPr>
        <w:t xml:space="preserve">O diagrama também </w:t>
      </w:r>
      <w:r w:rsidR="00DE69F3">
        <w:rPr>
          <w:sz w:val="24"/>
          <w:szCs w:val="24"/>
          <w:lang w:val="pt-BR" w:eastAsia="pt-BR"/>
        </w:rPr>
        <w:t>mostra</w:t>
      </w:r>
      <w:r w:rsidRPr="00DE69F3">
        <w:rPr>
          <w:sz w:val="24"/>
          <w:szCs w:val="24"/>
          <w:lang w:val="pt-BR" w:eastAsia="pt-BR"/>
        </w:rPr>
        <w:t xml:space="preserve"> que algumas ações do colaborador são precedidas pelo login, enquanto as ações exclusivas do administrador, como a criação de cadastros de outros colaboradores, são independentes das funções do colaborador comum. Isso sugere uma hierarquia de permissões onde os administradores têm maior amplitude de ação no sistema.</w:t>
      </w:r>
    </w:p>
    <w:p w14:paraId="2C085941" w14:textId="42294C33" w:rsidR="00830FD5" w:rsidRPr="00DE69F3" w:rsidRDefault="00830FD5" w:rsidP="00DE69F3">
      <w:pPr>
        <w:rPr>
          <w:sz w:val="24"/>
          <w:szCs w:val="24"/>
          <w:lang w:val="pt-BR" w:eastAsia="pt-BR"/>
        </w:rPr>
      </w:pPr>
      <w:r w:rsidRPr="00DE69F3">
        <w:rPr>
          <w:sz w:val="24"/>
          <w:szCs w:val="24"/>
          <w:lang w:val="pt-BR" w:eastAsia="pt-BR"/>
        </w:rPr>
        <w:t>As linhas contínuas representam ações diretas e as linhas pontilhadas indicam extensões ou inclusões de funcionalidades, mostrando a interconectividade entre as diferentes ações dentro do sistema.</w:t>
      </w:r>
    </w:p>
    <w:p w14:paraId="5C5AC331" w14:textId="77777777" w:rsidR="00830FD5" w:rsidRDefault="00830FD5" w:rsidP="00830FD5">
      <w:pPr>
        <w:rPr>
          <w:lang w:val="pt-BR" w:eastAsia="pt-BR"/>
        </w:rPr>
      </w:pPr>
    </w:p>
    <w:p w14:paraId="706F6BAF" w14:textId="77777777" w:rsidR="00830FD5" w:rsidRDefault="00830FD5" w:rsidP="00830FD5">
      <w:pPr>
        <w:rPr>
          <w:lang w:val="pt-BR" w:eastAsia="pt-BR"/>
        </w:rPr>
      </w:pPr>
    </w:p>
    <w:p w14:paraId="5CEF15B4" w14:textId="77777777" w:rsidR="00830FD5" w:rsidRDefault="00830FD5" w:rsidP="00830FD5">
      <w:pPr>
        <w:rPr>
          <w:lang w:val="pt-BR" w:eastAsia="pt-BR"/>
        </w:rPr>
      </w:pPr>
    </w:p>
    <w:p w14:paraId="7FC346AB" w14:textId="77777777" w:rsidR="00830FD5" w:rsidRDefault="00830FD5" w:rsidP="00830FD5">
      <w:pPr>
        <w:rPr>
          <w:lang w:val="pt-BR" w:eastAsia="pt-BR"/>
        </w:rPr>
      </w:pPr>
    </w:p>
    <w:p w14:paraId="7794B29E" w14:textId="0708CF71" w:rsidR="00217212" w:rsidRDefault="00217212" w:rsidP="00217212">
      <w:pPr>
        <w:pStyle w:val="Ttulo1"/>
        <w:jc w:val="left"/>
        <w:rPr>
          <w:lang w:eastAsia="pt-BR"/>
        </w:rPr>
      </w:pPr>
      <w:bookmarkStart w:id="11" w:name="_Toc161659846"/>
      <w:r>
        <w:rPr>
          <w:lang w:eastAsia="pt-BR"/>
        </w:rPr>
        <w:t>7) ANEXOS</w:t>
      </w:r>
      <w:bookmarkEnd w:id="11"/>
    </w:p>
    <w:p w14:paraId="1E953D9B" w14:textId="77777777" w:rsidR="00217212" w:rsidRDefault="00217212" w:rsidP="00217212">
      <w:pPr>
        <w:spacing w:line="276" w:lineRule="auto"/>
        <w:rPr>
          <w:rFonts w:cs="Arial"/>
          <w:color w:val="FF0000"/>
        </w:rPr>
      </w:pPr>
    </w:p>
    <w:p w14:paraId="14E56E1A" w14:textId="77777777" w:rsidR="00217212" w:rsidRDefault="00217212" w:rsidP="0021721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Mencionar o Termo de Mentoria Voluntária.</w:t>
      </w:r>
    </w:p>
    <w:p w14:paraId="42BCA40B" w14:textId="3857A6E1" w:rsidR="00217212" w:rsidRDefault="00217212" w:rsidP="0021721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Mencionar o Termo de Compromisso (Contrato com o Demandante).</w:t>
      </w:r>
    </w:p>
    <w:p w14:paraId="02F1213C" w14:textId="04A82C6A" w:rsidR="00217212" w:rsidRDefault="00217212" w:rsidP="0021721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Mencionar mais anexos, se houver.</w:t>
      </w:r>
    </w:p>
    <w:p w14:paraId="1BBDE19C" w14:textId="77777777" w:rsidR="00217212" w:rsidRPr="00217212" w:rsidRDefault="00217212" w:rsidP="00217212">
      <w:pPr>
        <w:rPr>
          <w:lang w:val="pt-BR" w:eastAsia="pt-BR"/>
        </w:rPr>
      </w:pPr>
    </w:p>
    <w:sectPr w:rsidR="00217212" w:rsidRPr="00217212" w:rsidSect="00AB1151">
      <w:headerReference w:type="default" r:id="rId15"/>
      <w:footerReference w:type="default" r:id="rId16"/>
      <w:pgSz w:w="11907" w:h="16839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FCAF0" w14:textId="77777777" w:rsidR="00AB1151" w:rsidRDefault="00AB1151">
      <w:pPr>
        <w:spacing w:line="240" w:lineRule="auto"/>
      </w:pPr>
      <w:r>
        <w:separator/>
      </w:r>
    </w:p>
  </w:endnote>
  <w:endnote w:type="continuationSeparator" w:id="0">
    <w:p w14:paraId="6AFC621C" w14:textId="77777777" w:rsidR="00AB1151" w:rsidRDefault="00AB1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 (Corpo)">
    <w:altName w:val="Corbe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7D554" w14:textId="71F2A3F2" w:rsidR="008620D0" w:rsidRDefault="008620D0">
    <w:pPr>
      <w:pStyle w:val="Rodap"/>
      <w:jc w:val="right"/>
    </w:pPr>
  </w:p>
  <w:p w14:paraId="2D3F5F30" w14:textId="77777777" w:rsidR="008620D0" w:rsidRDefault="008620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280702"/>
      <w:docPartObj>
        <w:docPartGallery w:val="Page Numbers (Bottom of Page)"/>
        <w:docPartUnique/>
      </w:docPartObj>
    </w:sdtPr>
    <w:sdtContent>
      <w:p w14:paraId="0B0A4A8D" w14:textId="50B3714B" w:rsidR="008620D0" w:rsidRDefault="008620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61AE1">
          <w:rPr>
            <w:noProof/>
            <w:lang w:val="pt-BR"/>
          </w:rPr>
          <w:t>1</w:t>
        </w:r>
        <w:r>
          <w:fldChar w:fldCharType="end"/>
        </w:r>
      </w:p>
    </w:sdtContent>
  </w:sdt>
  <w:p w14:paraId="7A4B7CDD" w14:textId="77777777" w:rsidR="008620D0" w:rsidRDefault="008620D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2054779"/>
      <w:docPartObj>
        <w:docPartGallery w:val="Page Numbers (Bottom of Page)"/>
        <w:docPartUnique/>
      </w:docPartObj>
    </w:sdtPr>
    <w:sdtContent>
      <w:p w14:paraId="4DCBB2F7" w14:textId="78F7C065" w:rsidR="008620D0" w:rsidRPr="007B6AC4" w:rsidRDefault="008620D0" w:rsidP="00E84D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C0007">
          <w:rPr>
            <w:noProof/>
            <w:lang w:val="pt-BR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2EF52" w14:textId="77777777" w:rsidR="00AB1151" w:rsidRDefault="00AB1151">
      <w:pPr>
        <w:spacing w:line="240" w:lineRule="auto"/>
      </w:pPr>
      <w:r>
        <w:separator/>
      </w:r>
    </w:p>
  </w:footnote>
  <w:footnote w:type="continuationSeparator" w:id="0">
    <w:p w14:paraId="05D2FF3D" w14:textId="77777777" w:rsidR="00AB1151" w:rsidRDefault="00AB1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8A6F3" w14:textId="40C1F634" w:rsidR="008620D0" w:rsidRPr="007B6AC4" w:rsidRDefault="008620D0" w:rsidP="007B6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0897"/>
    <w:multiLevelType w:val="hybridMultilevel"/>
    <w:tmpl w:val="A17EE448"/>
    <w:lvl w:ilvl="0" w:tplc="553659CC">
      <w:start w:val="1"/>
      <w:numFmt w:val="lowerLetter"/>
      <w:lvlText w:val="%1)"/>
      <w:lvlJc w:val="left"/>
      <w:pPr>
        <w:ind w:left="770" w:hanging="360"/>
      </w:pPr>
      <w:rPr>
        <w:b/>
      </w:rPr>
    </w:lvl>
    <w:lvl w:ilvl="1" w:tplc="1F6E478C">
      <w:start w:val="1"/>
      <w:numFmt w:val="decimal"/>
      <w:lvlText w:val="%2."/>
      <w:lvlJc w:val="left"/>
      <w:pPr>
        <w:ind w:left="149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55D01B6"/>
    <w:multiLevelType w:val="hybridMultilevel"/>
    <w:tmpl w:val="94889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12EB8"/>
    <w:multiLevelType w:val="hybridMultilevel"/>
    <w:tmpl w:val="0E588B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E79"/>
    <w:multiLevelType w:val="hybridMultilevel"/>
    <w:tmpl w:val="C624C5B6"/>
    <w:lvl w:ilvl="0" w:tplc="8C4CD504">
      <w:start w:val="1"/>
      <w:numFmt w:val="decimal"/>
      <w:lvlText w:val="%1."/>
      <w:lvlJc w:val="left"/>
      <w:pPr>
        <w:ind w:left="107" w:hanging="244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A7C6C7A4">
      <w:numFmt w:val="bullet"/>
      <w:lvlText w:val="•"/>
      <w:lvlJc w:val="left"/>
      <w:pPr>
        <w:ind w:left="599" w:hanging="244"/>
      </w:pPr>
      <w:rPr>
        <w:rFonts w:hint="default"/>
        <w:lang w:val="pt-PT" w:eastAsia="en-US" w:bidi="ar-SA"/>
      </w:rPr>
    </w:lvl>
    <w:lvl w:ilvl="2" w:tplc="8648DF62">
      <w:numFmt w:val="bullet"/>
      <w:lvlText w:val="•"/>
      <w:lvlJc w:val="left"/>
      <w:pPr>
        <w:ind w:left="1098" w:hanging="244"/>
      </w:pPr>
      <w:rPr>
        <w:rFonts w:hint="default"/>
        <w:lang w:val="pt-PT" w:eastAsia="en-US" w:bidi="ar-SA"/>
      </w:rPr>
    </w:lvl>
    <w:lvl w:ilvl="3" w:tplc="56C65F90">
      <w:numFmt w:val="bullet"/>
      <w:lvlText w:val="•"/>
      <w:lvlJc w:val="left"/>
      <w:pPr>
        <w:ind w:left="1597" w:hanging="244"/>
      </w:pPr>
      <w:rPr>
        <w:rFonts w:hint="default"/>
        <w:lang w:val="pt-PT" w:eastAsia="en-US" w:bidi="ar-SA"/>
      </w:rPr>
    </w:lvl>
    <w:lvl w:ilvl="4" w:tplc="9AF0981C">
      <w:numFmt w:val="bullet"/>
      <w:lvlText w:val="•"/>
      <w:lvlJc w:val="left"/>
      <w:pPr>
        <w:ind w:left="2096" w:hanging="244"/>
      </w:pPr>
      <w:rPr>
        <w:rFonts w:hint="default"/>
        <w:lang w:val="pt-PT" w:eastAsia="en-US" w:bidi="ar-SA"/>
      </w:rPr>
    </w:lvl>
    <w:lvl w:ilvl="5" w:tplc="EA8E0020">
      <w:numFmt w:val="bullet"/>
      <w:lvlText w:val="•"/>
      <w:lvlJc w:val="left"/>
      <w:pPr>
        <w:ind w:left="2596" w:hanging="244"/>
      </w:pPr>
      <w:rPr>
        <w:rFonts w:hint="default"/>
        <w:lang w:val="pt-PT" w:eastAsia="en-US" w:bidi="ar-SA"/>
      </w:rPr>
    </w:lvl>
    <w:lvl w:ilvl="6" w:tplc="41CA568C">
      <w:numFmt w:val="bullet"/>
      <w:lvlText w:val="•"/>
      <w:lvlJc w:val="left"/>
      <w:pPr>
        <w:ind w:left="3095" w:hanging="244"/>
      </w:pPr>
      <w:rPr>
        <w:rFonts w:hint="default"/>
        <w:lang w:val="pt-PT" w:eastAsia="en-US" w:bidi="ar-SA"/>
      </w:rPr>
    </w:lvl>
    <w:lvl w:ilvl="7" w:tplc="998AEE54">
      <w:numFmt w:val="bullet"/>
      <w:lvlText w:val="•"/>
      <w:lvlJc w:val="left"/>
      <w:pPr>
        <w:ind w:left="3594" w:hanging="244"/>
      </w:pPr>
      <w:rPr>
        <w:rFonts w:hint="default"/>
        <w:lang w:val="pt-PT" w:eastAsia="en-US" w:bidi="ar-SA"/>
      </w:rPr>
    </w:lvl>
    <w:lvl w:ilvl="8" w:tplc="CD06012E">
      <w:numFmt w:val="bullet"/>
      <w:lvlText w:val="•"/>
      <w:lvlJc w:val="left"/>
      <w:pPr>
        <w:ind w:left="4093" w:hanging="244"/>
      </w:pPr>
      <w:rPr>
        <w:rFonts w:hint="default"/>
        <w:lang w:val="pt-PT" w:eastAsia="en-US" w:bidi="ar-SA"/>
      </w:rPr>
    </w:lvl>
  </w:abstractNum>
  <w:abstractNum w:abstractNumId="4" w15:restartNumberingAfterBreak="0">
    <w:nsid w:val="1DD06BF5"/>
    <w:multiLevelType w:val="hybridMultilevel"/>
    <w:tmpl w:val="B1465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852CB"/>
    <w:multiLevelType w:val="hybridMultilevel"/>
    <w:tmpl w:val="E8443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92750"/>
    <w:multiLevelType w:val="hybridMultilevel"/>
    <w:tmpl w:val="B40CA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D717F"/>
    <w:multiLevelType w:val="hybridMultilevel"/>
    <w:tmpl w:val="BC84C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1639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60480091">
    <w:abstractNumId w:val="0"/>
  </w:num>
  <w:num w:numId="2" w16cid:durableId="1834833153">
    <w:abstractNumId w:val="8"/>
  </w:num>
  <w:num w:numId="3" w16cid:durableId="140661517">
    <w:abstractNumId w:val="4"/>
  </w:num>
  <w:num w:numId="4" w16cid:durableId="648510525">
    <w:abstractNumId w:val="2"/>
  </w:num>
  <w:num w:numId="5" w16cid:durableId="2023312009">
    <w:abstractNumId w:val="5"/>
  </w:num>
  <w:num w:numId="6" w16cid:durableId="1207916006">
    <w:abstractNumId w:val="3"/>
  </w:num>
  <w:num w:numId="7" w16cid:durableId="891845510">
    <w:abstractNumId w:val="1"/>
  </w:num>
  <w:num w:numId="8" w16cid:durableId="351613757">
    <w:abstractNumId w:val="7"/>
  </w:num>
  <w:num w:numId="9" w16cid:durableId="11587964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AC"/>
    <w:rsid w:val="000014B9"/>
    <w:rsid w:val="00001944"/>
    <w:rsid w:val="00004FDC"/>
    <w:rsid w:val="00006BB0"/>
    <w:rsid w:val="000105FB"/>
    <w:rsid w:val="000108AE"/>
    <w:rsid w:val="00011CAE"/>
    <w:rsid w:val="00013F16"/>
    <w:rsid w:val="00014209"/>
    <w:rsid w:val="00016CD7"/>
    <w:rsid w:val="000210C5"/>
    <w:rsid w:val="00021143"/>
    <w:rsid w:val="00021CB4"/>
    <w:rsid w:val="00023E7D"/>
    <w:rsid w:val="00024771"/>
    <w:rsid w:val="00027733"/>
    <w:rsid w:val="00030CD0"/>
    <w:rsid w:val="00032C71"/>
    <w:rsid w:val="00034806"/>
    <w:rsid w:val="00042518"/>
    <w:rsid w:val="00042C5F"/>
    <w:rsid w:val="0004657A"/>
    <w:rsid w:val="000514DD"/>
    <w:rsid w:val="0005224E"/>
    <w:rsid w:val="000549F1"/>
    <w:rsid w:val="00055E13"/>
    <w:rsid w:val="000561F0"/>
    <w:rsid w:val="00061993"/>
    <w:rsid w:val="00061EAA"/>
    <w:rsid w:val="0006231D"/>
    <w:rsid w:val="00062858"/>
    <w:rsid w:val="00062945"/>
    <w:rsid w:val="000634E0"/>
    <w:rsid w:val="00063801"/>
    <w:rsid w:val="00063A65"/>
    <w:rsid w:val="0006489C"/>
    <w:rsid w:val="0006575E"/>
    <w:rsid w:val="00066022"/>
    <w:rsid w:val="00070A17"/>
    <w:rsid w:val="0007134B"/>
    <w:rsid w:val="00071E87"/>
    <w:rsid w:val="00072892"/>
    <w:rsid w:val="00072B35"/>
    <w:rsid w:val="00073837"/>
    <w:rsid w:val="00074413"/>
    <w:rsid w:val="000769C9"/>
    <w:rsid w:val="00077F95"/>
    <w:rsid w:val="000813B5"/>
    <w:rsid w:val="000828B2"/>
    <w:rsid w:val="0008377E"/>
    <w:rsid w:val="000861FE"/>
    <w:rsid w:val="00087CFE"/>
    <w:rsid w:val="0009007E"/>
    <w:rsid w:val="00093D83"/>
    <w:rsid w:val="00094A62"/>
    <w:rsid w:val="00096F36"/>
    <w:rsid w:val="000A3F79"/>
    <w:rsid w:val="000A4091"/>
    <w:rsid w:val="000A6CF1"/>
    <w:rsid w:val="000A7589"/>
    <w:rsid w:val="000B00B9"/>
    <w:rsid w:val="000B04EA"/>
    <w:rsid w:val="000B226C"/>
    <w:rsid w:val="000B33F6"/>
    <w:rsid w:val="000B5D11"/>
    <w:rsid w:val="000B70FD"/>
    <w:rsid w:val="000B7136"/>
    <w:rsid w:val="000C0F6B"/>
    <w:rsid w:val="000C114A"/>
    <w:rsid w:val="000C3F1C"/>
    <w:rsid w:val="000C5E98"/>
    <w:rsid w:val="000C73FB"/>
    <w:rsid w:val="000C79D3"/>
    <w:rsid w:val="000D277A"/>
    <w:rsid w:val="000D4B5C"/>
    <w:rsid w:val="000D6F70"/>
    <w:rsid w:val="000D6FB8"/>
    <w:rsid w:val="000D7A4C"/>
    <w:rsid w:val="000E13CD"/>
    <w:rsid w:val="000E1CFA"/>
    <w:rsid w:val="000F109B"/>
    <w:rsid w:val="000F54B1"/>
    <w:rsid w:val="000F5558"/>
    <w:rsid w:val="000F5A9E"/>
    <w:rsid w:val="00100942"/>
    <w:rsid w:val="001015FF"/>
    <w:rsid w:val="00102800"/>
    <w:rsid w:val="00104563"/>
    <w:rsid w:val="00104A0D"/>
    <w:rsid w:val="001050ED"/>
    <w:rsid w:val="00112410"/>
    <w:rsid w:val="00115D82"/>
    <w:rsid w:val="00116713"/>
    <w:rsid w:val="00117B4A"/>
    <w:rsid w:val="001227DD"/>
    <w:rsid w:val="00122F5A"/>
    <w:rsid w:val="00123669"/>
    <w:rsid w:val="00127B48"/>
    <w:rsid w:val="00130E59"/>
    <w:rsid w:val="001313D7"/>
    <w:rsid w:val="001322CB"/>
    <w:rsid w:val="00136028"/>
    <w:rsid w:val="00140BB9"/>
    <w:rsid w:val="00142046"/>
    <w:rsid w:val="00142781"/>
    <w:rsid w:val="0014475B"/>
    <w:rsid w:val="0016074B"/>
    <w:rsid w:val="00160769"/>
    <w:rsid w:val="00161AE1"/>
    <w:rsid w:val="0016267E"/>
    <w:rsid w:val="001646DA"/>
    <w:rsid w:val="001713AD"/>
    <w:rsid w:val="00173A7B"/>
    <w:rsid w:val="0018168F"/>
    <w:rsid w:val="001830E9"/>
    <w:rsid w:val="00183772"/>
    <w:rsid w:val="001847D1"/>
    <w:rsid w:val="00184BCB"/>
    <w:rsid w:val="00184C3D"/>
    <w:rsid w:val="0018611E"/>
    <w:rsid w:val="001862E1"/>
    <w:rsid w:val="001868FC"/>
    <w:rsid w:val="001915BD"/>
    <w:rsid w:val="00191D80"/>
    <w:rsid w:val="00191F77"/>
    <w:rsid w:val="00192A3B"/>
    <w:rsid w:val="00193761"/>
    <w:rsid w:val="00194DF6"/>
    <w:rsid w:val="001966F2"/>
    <w:rsid w:val="00197150"/>
    <w:rsid w:val="00197F68"/>
    <w:rsid w:val="001A0268"/>
    <w:rsid w:val="001A05EA"/>
    <w:rsid w:val="001A27BB"/>
    <w:rsid w:val="001A3326"/>
    <w:rsid w:val="001A40CF"/>
    <w:rsid w:val="001A492F"/>
    <w:rsid w:val="001A5306"/>
    <w:rsid w:val="001A5C8E"/>
    <w:rsid w:val="001B0E3D"/>
    <w:rsid w:val="001B3E26"/>
    <w:rsid w:val="001B45DD"/>
    <w:rsid w:val="001B5FAE"/>
    <w:rsid w:val="001B64A9"/>
    <w:rsid w:val="001B720C"/>
    <w:rsid w:val="001C02A8"/>
    <w:rsid w:val="001C2234"/>
    <w:rsid w:val="001C4E73"/>
    <w:rsid w:val="001C5252"/>
    <w:rsid w:val="001D1BD6"/>
    <w:rsid w:val="001D2B1B"/>
    <w:rsid w:val="001D2D21"/>
    <w:rsid w:val="001D3AA4"/>
    <w:rsid w:val="001D3AD6"/>
    <w:rsid w:val="001D5D0B"/>
    <w:rsid w:val="001D6771"/>
    <w:rsid w:val="001D712A"/>
    <w:rsid w:val="001E16F9"/>
    <w:rsid w:val="001E216E"/>
    <w:rsid w:val="001E270B"/>
    <w:rsid w:val="001E7074"/>
    <w:rsid w:val="001F0423"/>
    <w:rsid w:val="001F2F7E"/>
    <w:rsid w:val="001F3CA5"/>
    <w:rsid w:val="001F63DD"/>
    <w:rsid w:val="001F6F8F"/>
    <w:rsid w:val="001F7425"/>
    <w:rsid w:val="00201376"/>
    <w:rsid w:val="00201AD6"/>
    <w:rsid w:val="00201D3A"/>
    <w:rsid w:val="00201DAE"/>
    <w:rsid w:val="00203DAD"/>
    <w:rsid w:val="00206FD6"/>
    <w:rsid w:val="002074DB"/>
    <w:rsid w:val="00211582"/>
    <w:rsid w:val="00214650"/>
    <w:rsid w:val="00214C18"/>
    <w:rsid w:val="002155EE"/>
    <w:rsid w:val="00216B64"/>
    <w:rsid w:val="00217212"/>
    <w:rsid w:val="00217CFE"/>
    <w:rsid w:val="00220617"/>
    <w:rsid w:val="002206E7"/>
    <w:rsid w:val="00220B6A"/>
    <w:rsid w:val="002223F7"/>
    <w:rsid w:val="002233A0"/>
    <w:rsid w:val="00223CEA"/>
    <w:rsid w:val="00223F81"/>
    <w:rsid w:val="0022402E"/>
    <w:rsid w:val="00224532"/>
    <w:rsid w:val="002344A4"/>
    <w:rsid w:val="00234C46"/>
    <w:rsid w:val="0023506D"/>
    <w:rsid w:val="00236918"/>
    <w:rsid w:val="00242513"/>
    <w:rsid w:val="00251409"/>
    <w:rsid w:val="002522E3"/>
    <w:rsid w:val="002546AD"/>
    <w:rsid w:val="002605CD"/>
    <w:rsid w:val="00260EFF"/>
    <w:rsid w:val="002641FB"/>
    <w:rsid w:val="002657FA"/>
    <w:rsid w:val="002675FA"/>
    <w:rsid w:val="00270EAC"/>
    <w:rsid w:val="00271051"/>
    <w:rsid w:val="00272E45"/>
    <w:rsid w:val="00272F4A"/>
    <w:rsid w:val="0027370D"/>
    <w:rsid w:val="00275DF0"/>
    <w:rsid w:val="00281F44"/>
    <w:rsid w:val="0028203E"/>
    <w:rsid w:val="00283EAE"/>
    <w:rsid w:val="002849C6"/>
    <w:rsid w:val="00292E5A"/>
    <w:rsid w:val="002940D6"/>
    <w:rsid w:val="002966FB"/>
    <w:rsid w:val="002A091C"/>
    <w:rsid w:val="002A1889"/>
    <w:rsid w:val="002A288C"/>
    <w:rsid w:val="002A4F60"/>
    <w:rsid w:val="002A52FD"/>
    <w:rsid w:val="002A5E3C"/>
    <w:rsid w:val="002A6AAD"/>
    <w:rsid w:val="002B04FB"/>
    <w:rsid w:val="002B1496"/>
    <w:rsid w:val="002B797E"/>
    <w:rsid w:val="002B7DC7"/>
    <w:rsid w:val="002C218C"/>
    <w:rsid w:val="002C56B6"/>
    <w:rsid w:val="002C6EF4"/>
    <w:rsid w:val="002D0875"/>
    <w:rsid w:val="002D1F01"/>
    <w:rsid w:val="002D7B33"/>
    <w:rsid w:val="002E10FC"/>
    <w:rsid w:val="002E1BED"/>
    <w:rsid w:val="002E2862"/>
    <w:rsid w:val="002E2C08"/>
    <w:rsid w:val="002E46D5"/>
    <w:rsid w:val="002E5560"/>
    <w:rsid w:val="002E6A37"/>
    <w:rsid w:val="002F004E"/>
    <w:rsid w:val="002F051B"/>
    <w:rsid w:val="002F07E8"/>
    <w:rsid w:val="002F0C07"/>
    <w:rsid w:val="002F13B6"/>
    <w:rsid w:val="002F671E"/>
    <w:rsid w:val="002F6731"/>
    <w:rsid w:val="002F78AE"/>
    <w:rsid w:val="00305E8A"/>
    <w:rsid w:val="00307E75"/>
    <w:rsid w:val="003102F4"/>
    <w:rsid w:val="00310E55"/>
    <w:rsid w:val="003111A2"/>
    <w:rsid w:val="003119F6"/>
    <w:rsid w:val="003122EE"/>
    <w:rsid w:val="0031258B"/>
    <w:rsid w:val="00313C1C"/>
    <w:rsid w:val="00314D2D"/>
    <w:rsid w:val="00315F58"/>
    <w:rsid w:val="0031626A"/>
    <w:rsid w:val="003166AF"/>
    <w:rsid w:val="0031677C"/>
    <w:rsid w:val="00317029"/>
    <w:rsid w:val="00317DDF"/>
    <w:rsid w:val="003201E9"/>
    <w:rsid w:val="0032106E"/>
    <w:rsid w:val="003247E9"/>
    <w:rsid w:val="00324E52"/>
    <w:rsid w:val="00326894"/>
    <w:rsid w:val="00333B6A"/>
    <w:rsid w:val="00333F73"/>
    <w:rsid w:val="00334BE7"/>
    <w:rsid w:val="00336369"/>
    <w:rsid w:val="00337690"/>
    <w:rsid w:val="0034075D"/>
    <w:rsid w:val="00340CD5"/>
    <w:rsid w:val="00340DA8"/>
    <w:rsid w:val="00341237"/>
    <w:rsid w:val="00346121"/>
    <w:rsid w:val="00347C0D"/>
    <w:rsid w:val="00351F0B"/>
    <w:rsid w:val="00351F3A"/>
    <w:rsid w:val="00354A61"/>
    <w:rsid w:val="003603BF"/>
    <w:rsid w:val="00361E82"/>
    <w:rsid w:val="00363483"/>
    <w:rsid w:val="003646D5"/>
    <w:rsid w:val="00366684"/>
    <w:rsid w:val="00366F5B"/>
    <w:rsid w:val="003709B2"/>
    <w:rsid w:val="00370D0E"/>
    <w:rsid w:val="00370F49"/>
    <w:rsid w:val="00372843"/>
    <w:rsid w:val="0037299B"/>
    <w:rsid w:val="00373101"/>
    <w:rsid w:val="003736D5"/>
    <w:rsid w:val="00374C16"/>
    <w:rsid w:val="003750F8"/>
    <w:rsid w:val="00385F6B"/>
    <w:rsid w:val="003871AA"/>
    <w:rsid w:val="0039045E"/>
    <w:rsid w:val="003909DA"/>
    <w:rsid w:val="0039267F"/>
    <w:rsid w:val="00393A76"/>
    <w:rsid w:val="00393D3D"/>
    <w:rsid w:val="003A235A"/>
    <w:rsid w:val="003A6A58"/>
    <w:rsid w:val="003A7954"/>
    <w:rsid w:val="003B2316"/>
    <w:rsid w:val="003B3C84"/>
    <w:rsid w:val="003B4A33"/>
    <w:rsid w:val="003B51DA"/>
    <w:rsid w:val="003B5794"/>
    <w:rsid w:val="003B63C4"/>
    <w:rsid w:val="003B706E"/>
    <w:rsid w:val="003C0E79"/>
    <w:rsid w:val="003C692D"/>
    <w:rsid w:val="003D054C"/>
    <w:rsid w:val="003D4B2C"/>
    <w:rsid w:val="003D5DC8"/>
    <w:rsid w:val="003D7AA8"/>
    <w:rsid w:val="003E244C"/>
    <w:rsid w:val="003E3DF0"/>
    <w:rsid w:val="003E6EFC"/>
    <w:rsid w:val="003F01F5"/>
    <w:rsid w:val="003F0972"/>
    <w:rsid w:val="003F3894"/>
    <w:rsid w:val="003F5918"/>
    <w:rsid w:val="003F6C84"/>
    <w:rsid w:val="003F7282"/>
    <w:rsid w:val="003F7B9F"/>
    <w:rsid w:val="004025E3"/>
    <w:rsid w:val="0040288D"/>
    <w:rsid w:val="00405282"/>
    <w:rsid w:val="00405881"/>
    <w:rsid w:val="00405FFF"/>
    <w:rsid w:val="00406607"/>
    <w:rsid w:val="00411192"/>
    <w:rsid w:val="00411477"/>
    <w:rsid w:val="00411685"/>
    <w:rsid w:val="00416771"/>
    <w:rsid w:val="004175B9"/>
    <w:rsid w:val="004205C5"/>
    <w:rsid w:val="00420706"/>
    <w:rsid w:val="004216EC"/>
    <w:rsid w:val="00421921"/>
    <w:rsid w:val="00422519"/>
    <w:rsid w:val="00424498"/>
    <w:rsid w:val="00426F3A"/>
    <w:rsid w:val="0043231A"/>
    <w:rsid w:val="00432A9F"/>
    <w:rsid w:val="00435D5F"/>
    <w:rsid w:val="00436190"/>
    <w:rsid w:val="0043731D"/>
    <w:rsid w:val="004376C1"/>
    <w:rsid w:val="004376DE"/>
    <w:rsid w:val="004377E5"/>
    <w:rsid w:val="00437A18"/>
    <w:rsid w:val="00443AA1"/>
    <w:rsid w:val="004501B4"/>
    <w:rsid w:val="00450EE9"/>
    <w:rsid w:val="00451B2D"/>
    <w:rsid w:val="00453029"/>
    <w:rsid w:val="004538DB"/>
    <w:rsid w:val="00455747"/>
    <w:rsid w:val="00461832"/>
    <w:rsid w:val="00462CF6"/>
    <w:rsid w:val="00465E34"/>
    <w:rsid w:val="004662E0"/>
    <w:rsid w:val="004711E6"/>
    <w:rsid w:val="004833DD"/>
    <w:rsid w:val="00485A43"/>
    <w:rsid w:val="00485A54"/>
    <w:rsid w:val="00486437"/>
    <w:rsid w:val="00490AD7"/>
    <w:rsid w:val="00492D01"/>
    <w:rsid w:val="00492F45"/>
    <w:rsid w:val="00495B99"/>
    <w:rsid w:val="0049659D"/>
    <w:rsid w:val="004968B7"/>
    <w:rsid w:val="004A0976"/>
    <w:rsid w:val="004A453A"/>
    <w:rsid w:val="004A4A5D"/>
    <w:rsid w:val="004A51A1"/>
    <w:rsid w:val="004A7828"/>
    <w:rsid w:val="004B47B6"/>
    <w:rsid w:val="004B79B7"/>
    <w:rsid w:val="004C081D"/>
    <w:rsid w:val="004C1210"/>
    <w:rsid w:val="004C4D93"/>
    <w:rsid w:val="004D219C"/>
    <w:rsid w:val="004D2780"/>
    <w:rsid w:val="004D44D7"/>
    <w:rsid w:val="004D473F"/>
    <w:rsid w:val="004D6A54"/>
    <w:rsid w:val="004D6EEB"/>
    <w:rsid w:val="004D7D2A"/>
    <w:rsid w:val="004E113E"/>
    <w:rsid w:val="004E1AED"/>
    <w:rsid w:val="004E530E"/>
    <w:rsid w:val="004E7DF4"/>
    <w:rsid w:val="004F252F"/>
    <w:rsid w:val="004F6562"/>
    <w:rsid w:val="004F6C7F"/>
    <w:rsid w:val="004F73CD"/>
    <w:rsid w:val="004F7B9A"/>
    <w:rsid w:val="0050435B"/>
    <w:rsid w:val="00504BDE"/>
    <w:rsid w:val="00506C84"/>
    <w:rsid w:val="00510A4C"/>
    <w:rsid w:val="0051229E"/>
    <w:rsid w:val="005127DC"/>
    <w:rsid w:val="00512A5C"/>
    <w:rsid w:val="00513182"/>
    <w:rsid w:val="005156A2"/>
    <w:rsid w:val="00516CF6"/>
    <w:rsid w:val="0052005F"/>
    <w:rsid w:val="0052200B"/>
    <w:rsid w:val="0052601A"/>
    <w:rsid w:val="0053027E"/>
    <w:rsid w:val="00533097"/>
    <w:rsid w:val="00535E6B"/>
    <w:rsid w:val="00535FBB"/>
    <w:rsid w:val="00536832"/>
    <w:rsid w:val="00537692"/>
    <w:rsid w:val="00537D7E"/>
    <w:rsid w:val="0054337B"/>
    <w:rsid w:val="00544956"/>
    <w:rsid w:val="005459D5"/>
    <w:rsid w:val="005463B1"/>
    <w:rsid w:val="00547715"/>
    <w:rsid w:val="0054787D"/>
    <w:rsid w:val="00553851"/>
    <w:rsid w:val="0055424B"/>
    <w:rsid w:val="005550D8"/>
    <w:rsid w:val="0055764A"/>
    <w:rsid w:val="00560B10"/>
    <w:rsid w:val="0056259C"/>
    <w:rsid w:val="0056423F"/>
    <w:rsid w:val="00564C93"/>
    <w:rsid w:val="00565FC7"/>
    <w:rsid w:val="00570E52"/>
    <w:rsid w:val="005727C8"/>
    <w:rsid w:val="00575789"/>
    <w:rsid w:val="0057775E"/>
    <w:rsid w:val="00580582"/>
    <w:rsid w:val="00581057"/>
    <w:rsid w:val="00581976"/>
    <w:rsid w:val="005829A2"/>
    <w:rsid w:val="00582F00"/>
    <w:rsid w:val="00583C1D"/>
    <w:rsid w:val="005847A9"/>
    <w:rsid w:val="00584A21"/>
    <w:rsid w:val="00585A8B"/>
    <w:rsid w:val="00585C70"/>
    <w:rsid w:val="00586EA0"/>
    <w:rsid w:val="00590524"/>
    <w:rsid w:val="00593683"/>
    <w:rsid w:val="005973BB"/>
    <w:rsid w:val="005A09B5"/>
    <w:rsid w:val="005A174D"/>
    <w:rsid w:val="005A3C09"/>
    <w:rsid w:val="005A5A64"/>
    <w:rsid w:val="005B1A3F"/>
    <w:rsid w:val="005B223B"/>
    <w:rsid w:val="005B2D63"/>
    <w:rsid w:val="005B6CD0"/>
    <w:rsid w:val="005C12A5"/>
    <w:rsid w:val="005C3EF3"/>
    <w:rsid w:val="005C4123"/>
    <w:rsid w:val="005C412D"/>
    <w:rsid w:val="005C56C2"/>
    <w:rsid w:val="005C612F"/>
    <w:rsid w:val="005C6642"/>
    <w:rsid w:val="005D051E"/>
    <w:rsid w:val="005D10A0"/>
    <w:rsid w:val="005D35A7"/>
    <w:rsid w:val="005D40B8"/>
    <w:rsid w:val="005D446C"/>
    <w:rsid w:val="005D65DE"/>
    <w:rsid w:val="005D733A"/>
    <w:rsid w:val="005E24E5"/>
    <w:rsid w:val="005E2D32"/>
    <w:rsid w:val="005E52AC"/>
    <w:rsid w:val="005E7EBD"/>
    <w:rsid w:val="005F0F47"/>
    <w:rsid w:val="005F172F"/>
    <w:rsid w:val="005F2748"/>
    <w:rsid w:val="005F3FAE"/>
    <w:rsid w:val="005F41E8"/>
    <w:rsid w:val="005F4406"/>
    <w:rsid w:val="005F533B"/>
    <w:rsid w:val="006002CC"/>
    <w:rsid w:val="00601A83"/>
    <w:rsid w:val="00602FED"/>
    <w:rsid w:val="006033CC"/>
    <w:rsid w:val="006039DE"/>
    <w:rsid w:val="006073D5"/>
    <w:rsid w:val="00607D03"/>
    <w:rsid w:val="00610687"/>
    <w:rsid w:val="006107D8"/>
    <w:rsid w:val="00610B67"/>
    <w:rsid w:val="0061264C"/>
    <w:rsid w:val="00614A83"/>
    <w:rsid w:val="00615439"/>
    <w:rsid w:val="00617EB1"/>
    <w:rsid w:val="006208FC"/>
    <w:rsid w:val="00620A17"/>
    <w:rsid w:val="00621510"/>
    <w:rsid w:val="00622E13"/>
    <w:rsid w:val="0062353A"/>
    <w:rsid w:val="00623B4F"/>
    <w:rsid w:val="00626825"/>
    <w:rsid w:val="00627AFD"/>
    <w:rsid w:val="006302E3"/>
    <w:rsid w:val="00631AE5"/>
    <w:rsid w:val="00631AE6"/>
    <w:rsid w:val="006343EE"/>
    <w:rsid w:val="00635298"/>
    <w:rsid w:val="006352A5"/>
    <w:rsid w:val="00640758"/>
    <w:rsid w:val="00641B5A"/>
    <w:rsid w:val="0064327B"/>
    <w:rsid w:val="00645367"/>
    <w:rsid w:val="00646803"/>
    <w:rsid w:val="00650BF7"/>
    <w:rsid w:val="0065102E"/>
    <w:rsid w:val="00651F8B"/>
    <w:rsid w:val="00652060"/>
    <w:rsid w:val="0065367A"/>
    <w:rsid w:val="0065594B"/>
    <w:rsid w:val="00661C67"/>
    <w:rsid w:val="00661D17"/>
    <w:rsid w:val="00662EC8"/>
    <w:rsid w:val="00664502"/>
    <w:rsid w:val="00672C83"/>
    <w:rsid w:val="0067541E"/>
    <w:rsid w:val="00675CE2"/>
    <w:rsid w:val="0067751A"/>
    <w:rsid w:val="006801E4"/>
    <w:rsid w:val="006834BB"/>
    <w:rsid w:val="006839DA"/>
    <w:rsid w:val="00683F2D"/>
    <w:rsid w:val="0068435C"/>
    <w:rsid w:val="00684C70"/>
    <w:rsid w:val="00690D12"/>
    <w:rsid w:val="0069100A"/>
    <w:rsid w:val="006927AB"/>
    <w:rsid w:val="006927E8"/>
    <w:rsid w:val="0069479C"/>
    <w:rsid w:val="00695454"/>
    <w:rsid w:val="00695AB8"/>
    <w:rsid w:val="006975B9"/>
    <w:rsid w:val="006979E6"/>
    <w:rsid w:val="006A1F7F"/>
    <w:rsid w:val="006A1FBD"/>
    <w:rsid w:val="006A3DA9"/>
    <w:rsid w:val="006A4B4B"/>
    <w:rsid w:val="006B03A4"/>
    <w:rsid w:val="006B0F84"/>
    <w:rsid w:val="006B4B97"/>
    <w:rsid w:val="006C09E3"/>
    <w:rsid w:val="006C0C45"/>
    <w:rsid w:val="006C1279"/>
    <w:rsid w:val="006C1A55"/>
    <w:rsid w:val="006C2B2B"/>
    <w:rsid w:val="006C5543"/>
    <w:rsid w:val="006D0C1D"/>
    <w:rsid w:val="006D0FEC"/>
    <w:rsid w:val="006D3709"/>
    <w:rsid w:val="006D6172"/>
    <w:rsid w:val="006D6F13"/>
    <w:rsid w:val="006D6F5C"/>
    <w:rsid w:val="006D7193"/>
    <w:rsid w:val="006D7E14"/>
    <w:rsid w:val="006E0C59"/>
    <w:rsid w:val="006E2AE1"/>
    <w:rsid w:val="006E319E"/>
    <w:rsid w:val="006E3E37"/>
    <w:rsid w:val="006E4C8F"/>
    <w:rsid w:val="006E4CCC"/>
    <w:rsid w:val="006E625A"/>
    <w:rsid w:val="006E63F2"/>
    <w:rsid w:val="006E6FE6"/>
    <w:rsid w:val="006F0A43"/>
    <w:rsid w:val="006F441E"/>
    <w:rsid w:val="006F5242"/>
    <w:rsid w:val="006F5CD7"/>
    <w:rsid w:val="007004F5"/>
    <w:rsid w:val="00707C55"/>
    <w:rsid w:val="00707D5B"/>
    <w:rsid w:val="00711297"/>
    <w:rsid w:val="00712488"/>
    <w:rsid w:val="007126F3"/>
    <w:rsid w:val="00712A67"/>
    <w:rsid w:val="00713EF1"/>
    <w:rsid w:val="00714646"/>
    <w:rsid w:val="00715942"/>
    <w:rsid w:val="00715EDC"/>
    <w:rsid w:val="007161F8"/>
    <w:rsid w:val="00722C40"/>
    <w:rsid w:val="00724FFF"/>
    <w:rsid w:val="00725B64"/>
    <w:rsid w:val="00725BC3"/>
    <w:rsid w:val="0073199E"/>
    <w:rsid w:val="0073247C"/>
    <w:rsid w:val="007343B7"/>
    <w:rsid w:val="00735A21"/>
    <w:rsid w:val="00741EEC"/>
    <w:rsid w:val="007442A2"/>
    <w:rsid w:val="007464B9"/>
    <w:rsid w:val="0075251A"/>
    <w:rsid w:val="00756124"/>
    <w:rsid w:val="00756314"/>
    <w:rsid w:val="0075706F"/>
    <w:rsid w:val="00762FEB"/>
    <w:rsid w:val="0076481F"/>
    <w:rsid w:val="00764944"/>
    <w:rsid w:val="00765733"/>
    <w:rsid w:val="00766EE1"/>
    <w:rsid w:val="007704F2"/>
    <w:rsid w:val="00770EBB"/>
    <w:rsid w:val="007725C3"/>
    <w:rsid w:val="007728F3"/>
    <w:rsid w:val="007739AD"/>
    <w:rsid w:val="00775247"/>
    <w:rsid w:val="00775AEF"/>
    <w:rsid w:val="007765D8"/>
    <w:rsid w:val="007767EC"/>
    <w:rsid w:val="00777316"/>
    <w:rsid w:val="00780B54"/>
    <w:rsid w:val="00780DBD"/>
    <w:rsid w:val="0078346B"/>
    <w:rsid w:val="007838F4"/>
    <w:rsid w:val="00785316"/>
    <w:rsid w:val="007853F8"/>
    <w:rsid w:val="00793F3D"/>
    <w:rsid w:val="0079412B"/>
    <w:rsid w:val="00796BE6"/>
    <w:rsid w:val="007975AF"/>
    <w:rsid w:val="007A0377"/>
    <w:rsid w:val="007A138C"/>
    <w:rsid w:val="007A22F2"/>
    <w:rsid w:val="007A44ED"/>
    <w:rsid w:val="007B017D"/>
    <w:rsid w:val="007B140D"/>
    <w:rsid w:val="007B1497"/>
    <w:rsid w:val="007B306B"/>
    <w:rsid w:val="007B3186"/>
    <w:rsid w:val="007B6AC4"/>
    <w:rsid w:val="007B6C4E"/>
    <w:rsid w:val="007C161B"/>
    <w:rsid w:val="007C1E9B"/>
    <w:rsid w:val="007C31B1"/>
    <w:rsid w:val="007C3A53"/>
    <w:rsid w:val="007C3A79"/>
    <w:rsid w:val="007C6C20"/>
    <w:rsid w:val="007C73F3"/>
    <w:rsid w:val="007C7FD8"/>
    <w:rsid w:val="007D33B0"/>
    <w:rsid w:val="007D7FCA"/>
    <w:rsid w:val="007E06A2"/>
    <w:rsid w:val="007E0786"/>
    <w:rsid w:val="007E09E5"/>
    <w:rsid w:val="007E3740"/>
    <w:rsid w:val="007E388F"/>
    <w:rsid w:val="007E3BEA"/>
    <w:rsid w:val="007E6230"/>
    <w:rsid w:val="007E6A58"/>
    <w:rsid w:val="007E7FAD"/>
    <w:rsid w:val="007F0AE6"/>
    <w:rsid w:val="007F15D6"/>
    <w:rsid w:val="007F2329"/>
    <w:rsid w:val="007F2C11"/>
    <w:rsid w:val="007F3BA6"/>
    <w:rsid w:val="007F439C"/>
    <w:rsid w:val="007F57CC"/>
    <w:rsid w:val="007F58D2"/>
    <w:rsid w:val="007F5B27"/>
    <w:rsid w:val="007F5EF4"/>
    <w:rsid w:val="008028FC"/>
    <w:rsid w:val="00806E21"/>
    <w:rsid w:val="00812671"/>
    <w:rsid w:val="0081340C"/>
    <w:rsid w:val="00815C3B"/>
    <w:rsid w:val="00820348"/>
    <w:rsid w:val="00820D93"/>
    <w:rsid w:val="00823940"/>
    <w:rsid w:val="008267AD"/>
    <w:rsid w:val="00826E75"/>
    <w:rsid w:val="00827AD3"/>
    <w:rsid w:val="00830B11"/>
    <w:rsid w:val="00830FD5"/>
    <w:rsid w:val="00835924"/>
    <w:rsid w:val="00835B71"/>
    <w:rsid w:val="008363EF"/>
    <w:rsid w:val="00836911"/>
    <w:rsid w:val="00837CBA"/>
    <w:rsid w:val="00843CED"/>
    <w:rsid w:val="008445A4"/>
    <w:rsid w:val="00844B8E"/>
    <w:rsid w:val="00846D15"/>
    <w:rsid w:val="00852E9C"/>
    <w:rsid w:val="00853503"/>
    <w:rsid w:val="00854763"/>
    <w:rsid w:val="0085492E"/>
    <w:rsid w:val="008556C3"/>
    <w:rsid w:val="00855E79"/>
    <w:rsid w:val="00857694"/>
    <w:rsid w:val="00861669"/>
    <w:rsid w:val="008620D0"/>
    <w:rsid w:val="00863E99"/>
    <w:rsid w:val="0086635E"/>
    <w:rsid w:val="00870153"/>
    <w:rsid w:val="00874E96"/>
    <w:rsid w:val="008762BA"/>
    <w:rsid w:val="00876C39"/>
    <w:rsid w:val="00880830"/>
    <w:rsid w:val="00880F93"/>
    <w:rsid w:val="008813CE"/>
    <w:rsid w:val="00883F4E"/>
    <w:rsid w:val="00890003"/>
    <w:rsid w:val="008918F3"/>
    <w:rsid w:val="0089195A"/>
    <w:rsid w:val="008934B6"/>
    <w:rsid w:val="008935B9"/>
    <w:rsid w:val="0089603A"/>
    <w:rsid w:val="008974ED"/>
    <w:rsid w:val="008A06BC"/>
    <w:rsid w:val="008A1F07"/>
    <w:rsid w:val="008A205E"/>
    <w:rsid w:val="008A2B49"/>
    <w:rsid w:val="008A2F6E"/>
    <w:rsid w:val="008A7AC1"/>
    <w:rsid w:val="008B09A5"/>
    <w:rsid w:val="008B2708"/>
    <w:rsid w:val="008B3742"/>
    <w:rsid w:val="008B44C7"/>
    <w:rsid w:val="008B51D6"/>
    <w:rsid w:val="008B54EA"/>
    <w:rsid w:val="008B6D3F"/>
    <w:rsid w:val="008C67B2"/>
    <w:rsid w:val="008C6F99"/>
    <w:rsid w:val="008C7B5F"/>
    <w:rsid w:val="008D4FB7"/>
    <w:rsid w:val="008D5629"/>
    <w:rsid w:val="008D6329"/>
    <w:rsid w:val="008D656E"/>
    <w:rsid w:val="008D6F30"/>
    <w:rsid w:val="008E23F9"/>
    <w:rsid w:val="008E5A6A"/>
    <w:rsid w:val="008F1629"/>
    <w:rsid w:val="008F240E"/>
    <w:rsid w:val="008F4BA9"/>
    <w:rsid w:val="008F533E"/>
    <w:rsid w:val="00903183"/>
    <w:rsid w:val="009035B9"/>
    <w:rsid w:val="00903BB8"/>
    <w:rsid w:val="00903FBC"/>
    <w:rsid w:val="00904318"/>
    <w:rsid w:val="0090727D"/>
    <w:rsid w:val="0091377F"/>
    <w:rsid w:val="00914340"/>
    <w:rsid w:val="00914B46"/>
    <w:rsid w:val="00916098"/>
    <w:rsid w:val="009170CF"/>
    <w:rsid w:val="00920551"/>
    <w:rsid w:val="00920831"/>
    <w:rsid w:val="009219DD"/>
    <w:rsid w:val="00921C3E"/>
    <w:rsid w:val="00927FA4"/>
    <w:rsid w:val="00930E66"/>
    <w:rsid w:val="00931B96"/>
    <w:rsid w:val="00934507"/>
    <w:rsid w:val="009349FF"/>
    <w:rsid w:val="00935672"/>
    <w:rsid w:val="009446E0"/>
    <w:rsid w:val="00946A58"/>
    <w:rsid w:val="00950D56"/>
    <w:rsid w:val="0095252C"/>
    <w:rsid w:val="009537A3"/>
    <w:rsid w:val="00955E5E"/>
    <w:rsid w:val="00956087"/>
    <w:rsid w:val="0096092C"/>
    <w:rsid w:val="00961931"/>
    <w:rsid w:val="00963A91"/>
    <w:rsid w:val="00967D59"/>
    <w:rsid w:val="00977E6C"/>
    <w:rsid w:val="00980B3B"/>
    <w:rsid w:val="00982D85"/>
    <w:rsid w:val="009841CD"/>
    <w:rsid w:val="0098488C"/>
    <w:rsid w:val="00985FBF"/>
    <w:rsid w:val="00987E18"/>
    <w:rsid w:val="00987FD4"/>
    <w:rsid w:val="009927D2"/>
    <w:rsid w:val="0099281D"/>
    <w:rsid w:val="00995004"/>
    <w:rsid w:val="00995F71"/>
    <w:rsid w:val="009A02C6"/>
    <w:rsid w:val="009A4775"/>
    <w:rsid w:val="009A4BB6"/>
    <w:rsid w:val="009A52A2"/>
    <w:rsid w:val="009A7911"/>
    <w:rsid w:val="009B0099"/>
    <w:rsid w:val="009B18B9"/>
    <w:rsid w:val="009B21BD"/>
    <w:rsid w:val="009B3280"/>
    <w:rsid w:val="009C27E8"/>
    <w:rsid w:val="009C312A"/>
    <w:rsid w:val="009C390A"/>
    <w:rsid w:val="009C5C22"/>
    <w:rsid w:val="009C7E16"/>
    <w:rsid w:val="009D3C49"/>
    <w:rsid w:val="009D4CCA"/>
    <w:rsid w:val="009D74EC"/>
    <w:rsid w:val="009E08C7"/>
    <w:rsid w:val="009E262F"/>
    <w:rsid w:val="009E2D79"/>
    <w:rsid w:val="009E2DF8"/>
    <w:rsid w:val="009E5DFE"/>
    <w:rsid w:val="009E7983"/>
    <w:rsid w:val="009F14D0"/>
    <w:rsid w:val="009F50B3"/>
    <w:rsid w:val="009F57C9"/>
    <w:rsid w:val="009F652C"/>
    <w:rsid w:val="009F7B56"/>
    <w:rsid w:val="00A00314"/>
    <w:rsid w:val="00A00412"/>
    <w:rsid w:val="00A03D61"/>
    <w:rsid w:val="00A06DEC"/>
    <w:rsid w:val="00A079F8"/>
    <w:rsid w:val="00A11DCB"/>
    <w:rsid w:val="00A1310C"/>
    <w:rsid w:val="00A152D7"/>
    <w:rsid w:val="00A221F0"/>
    <w:rsid w:val="00A234F9"/>
    <w:rsid w:val="00A237BB"/>
    <w:rsid w:val="00A23AA2"/>
    <w:rsid w:val="00A2644D"/>
    <w:rsid w:val="00A2648F"/>
    <w:rsid w:val="00A327B8"/>
    <w:rsid w:val="00A375F2"/>
    <w:rsid w:val="00A409C2"/>
    <w:rsid w:val="00A41A96"/>
    <w:rsid w:val="00A41F5B"/>
    <w:rsid w:val="00A422B6"/>
    <w:rsid w:val="00A429CB"/>
    <w:rsid w:val="00A43152"/>
    <w:rsid w:val="00A4365C"/>
    <w:rsid w:val="00A47F41"/>
    <w:rsid w:val="00A50069"/>
    <w:rsid w:val="00A530F2"/>
    <w:rsid w:val="00A54D77"/>
    <w:rsid w:val="00A54E52"/>
    <w:rsid w:val="00A555CA"/>
    <w:rsid w:val="00A55CE4"/>
    <w:rsid w:val="00A55CFA"/>
    <w:rsid w:val="00A55E77"/>
    <w:rsid w:val="00A56A12"/>
    <w:rsid w:val="00A56BBB"/>
    <w:rsid w:val="00A57881"/>
    <w:rsid w:val="00A57B3B"/>
    <w:rsid w:val="00A63198"/>
    <w:rsid w:val="00A6368A"/>
    <w:rsid w:val="00A63CE0"/>
    <w:rsid w:val="00A64E4F"/>
    <w:rsid w:val="00A7114F"/>
    <w:rsid w:val="00A71CE5"/>
    <w:rsid w:val="00A71E90"/>
    <w:rsid w:val="00A728CC"/>
    <w:rsid w:val="00A72CBA"/>
    <w:rsid w:val="00A75067"/>
    <w:rsid w:val="00A75E09"/>
    <w:rsid w:val="00A80065"/>
    <w:rsid w:val="00A81B3A"/>
    <w:rsid w:val="00A8225E"/>
    <w:rsid w:val="00A82514"/>
    <w:rsid w:val="00A82A88"/>
    <w:rsid w:val="00A83318"/>
    <w:rsid w:val="00A834FE"/>
    <w:rsid w:val="00A84739"/>
    <w:rsid w:val="00A903B8"/>
    <w:rsid w:val="00A9117A"/>
    <w:rsid w:val="00A91446"/>
    <w:rsid w:val="00A91696"/>
    <w:rsid w:val="00A917F3"/>
    <w:rsid w:val="00A92BB8"/>
    <w:rsid w:val="00A94020"/>
    <w:rsid w:val="00A965C7"/>
    <w:rsid w:val="00A97D9F"/>
    <w:rsid w:val="00AA1AD1"/>
    <w:rsid w:val="00AA1D82"/>
    <w:rsid w:val="00AA2091"/>
    <w:rsid w:val="00AA2954"/>
    <w:rsid w:val="00AA50B5"/>
    <w:rsid w:val="00AA5E9A"/>
    <w:rsid w:val="00AA7587"/>
    <w:rsid w:val="00AB0326"/>
    <w:rsid w:val="00AB1151"/>
    <w:rsid w:val="00AB2264"/>
    <w:rsid w:val="00AB397B"/>
    <w:rsid w:val="00AB5EF0"/>
    <w:rsid w:val="00AC42B1"/>
    <w:rsid w:val="00AC57A8"/>
    <w:rsid w:val="00AC5A2F"/>
    <w:rsid w:val="00AC70E6"/>
    <w:rsid w:val="00AC7890"/>
    <w:rsid w:val="00AC7DD8"/>
    <w:rsid w:val="00AC7E67"/>
    <w:rsid w:val="00AD0CDD"/>
    <w:rsid w:val="00AD0FAF"/>
    <w:rsid w:val="00AD2A42"/>
    <w:rsid w:val="00AD2BE6"/>
    <w:rsid w:val="00AD40F5"/>
    <w:rsid w:val="00AD5098"/>
    <w:rsid w:val="00AD6A56"/>
    <w:rsid w:val="00AD7D61"/>
    <w:rsid w:val="00AE025C"/>
    <w:rsid w:val="00AE5044"/>
    <w:rsid w:val="00AE57F3"/>
    <w:rsid w:val="00AE5EF2"/>
    <w:rsid w:val="00AE7116"/>
    <w:rsid w:val="00AE79F0"/>
    <w:rsid w:val="00AF04DD"/>
    <w:rsid w:val="00AF0FC0"/>
    <w:rsid w:val="00AF113F"/>
    <w:rsid w:val="00AF286A"/>
    <w:rsid w:val="00AF7469"/>
    <w:rsid w:val="00B00609"/>
    <w:rsid w:val="00B02489"/>
    <w:rsid w:val="00B03601"/>
    <w:rsid w:val="00B062B8"/>
    <w:rsid w:val="00B068B8"/>
    <w:rsid w:val="00B1480F"/>
    <w:rsid w:val="00B14B9A"/>
    <w:rsid w:val="00B14D4C"/>
    <w:rsid w:val="00B21F68"/>
    <w:rsid w:val="00B232AE"/>
    <w:rsid w:val="00B24B13"/>
    <w:rsid w:val="00B2514E"/>
    <w:rsid w:val="00B25F0C"/>
    <w:rsid w:val="00B2750F"/>
    <w:rsid w:val="00B3195B"/>
    <w:rsid w:val="00B32301"/>
    <w:rsid w:val="00B33B44"/>
    <w:rsid w:val="00B34A68"/>
    <w:rsid w:val="00B34D5D"/>
    <w:rsid w:val="00B3637A"/>
    <w:rsid w:val="00B368CF"/>
    <w:rsid w:val="00B41BC9"/>
    <w:rsid w:val="00B425AB"/>
    <w:rsid w:val="00B43266"/>
    <w:rsid w:val="00B4446C"/>
    <w:rsid w:val="00B44F6E"/>
    <w:rsid w:val="00B46A95"/>
    <w:rsid w:val="00B50DF9"/>
    <w:rsid w:val="00B51F13"/>
    <w:rsid w:val="00B52C03"/>
    <w:rsid w:val="00B5467F"/>
    <w:rsid w:val="00B55016"/>
    <w:rsid w:val="00B57FCA"/>
    <w:rsid w:val="00B6034D"/>
    <w:rsid w:val="00B63482"/>
    <w:rsid w:val="00B66A42"/>
    <w:rsid w:val="00B66C17"/>
    <w:rsid w:val="00B70183"/>
    <w:rsid w:val="00B72A8D"/>
    <w:rsid w:val="00B73286"/>
    <w:rsid w:val="00B7471D"/>
    <w:rsid w:val="00B77B56"/>
    <w:rsid w:val="00B84133"/>
    <w:rsid w:val="00B848F2"/>
    <w:rsid w:val="00B85034"/>
    <w:rsid w:val="00B86DDF"/>
    <w:rsid w:val="00B94D41"/>
    <w:rsid w:val="00B95192"/>
    <w:rsid w:val="00B95A64"/>
    <w:rsid w:val="00BA0C7E"/>
    <w:rsid w:val="00BA1CAE"/>
    <w:rsid w:val="00BA51AF"/>
    <w:rsid w:val="00BB06E2"/>
    <w:rsid w:val="00BB15DD"/>
    <w:rsid w:val="00BB3C12"/>
    <w:rsid w:val="00BB43A7"/>
    <w:rsid w:val="00BB7C0C"/>
    <w:rsid w:val="00BC1B66"/>
    <w:rsid w:val="00BC322E"/>
    <w:rsid w:val="00BC40F0"/>
    <w:rsid w:val="00BC508F"/>
    <w:rsid w:val="00BC6A68"/>
    <w:rsid w:val="00BC703F"/>
    <w:rsid w:val="00BD06B8"/>
    <w:rsid w:val="00BD13D8"/>
    <w:rsid w:val="00BD4281"/>
    <w:rsid w:val="00BE1224"/>
    <w:rsid w:val="00BE2999"/>
    <w:rsid w:val="00BE2A7D"/>
    <w:rsid w:val="00BF02B6"/>
    <w:rsid w:val="00BF073E"/>
    <w:rsid w:val="00BF0843"/>
    <w:rsid w:val="00BF2912"/>
    <w:rsid w:val="00BF461F"/>
    <w:rsid w:val="00BF5CE7"/>
    <w:rsid w:val="00C0495C"/>
    <w:rsid w:val="00C058DF"/>
    <w:rsid w:val="00C067B7"/>
    <w:rsid w:val="00C068CB"/>
    <w:rsid w:val="00C06F92"/>
    <w:rsid w:val="00C07A5B"/>
    <w:rsid w:val="00C07F7C"/>
    <w:rsid w:val="00C106D4"/>
    <w:rsid w:val="00C11568"/>
    <w:rsid w:val="00C12D05"/>
    <w:rsid w:val="00C12D45"/>
    <w:rsid w:val="00C160B4"/>
    <w:rsid w:val="00C1790B"/>
    <w:rsid w:val="00C21A75"/>
    <w:rsid w:val="00C2344B"/>
    <w:rsid w:val="00C25528"/>
    <w:rsid w:val="00C255EA"/>
    <w:rsid w:val="00C26F70"/>
    <w:rsid w:val="00C334B0"/>
    <w:rsid w:val="00C341E2"/>
    <w:rsid w:val="00C3787F"/>
    <w:rsid w:val="00C40DD5"/>
    <w:rsid w:val="00C42132"/>
    <w:rsid w:val="00C43588"/>
    <w:rsid w:val="00C45239"/>
    <w:rsid w:val="00C51D3E"/>
    <w:rsid w:val="00C53A4E"/>
    <w:rsid w:val="00C53C91"/>
    <w:rsid w:val="00C54DE6"/>
    <w:rsid w:val="00C55420"/>
    <w:rsid w:val="00C559CF"/>
    <w:rsid w:val="00C55A55"/>
    <w:rsid w:val="00C560CF"/>
    <w:rsid w:val="00C65B68"/>
    <w:rsid w:val="00C7422C"/>
    <w:rsid w:val="00C7655B"/>
    <w:rsid w:val="00C81DF1"/>
    <w:rsid w:val="00C81F6C"/>
    <w:rsid w:val="00C82694"/>
    <w:rsid w:val="00C83407"/>
    <w:rsid w:val="00C83650"/>
    <w:rsid w:val="00C865DD"/>
    <w:rsid w:val="00C935FC"/>
    <w:rsid w:val="00C936E9"/>
    <w:rsid w:val="00C9474E"/>
    <w:rsid w:val="00C9528F"/>
    <w:rsid w:val="00CA354D"/>
    <w:rsid w:val="00CA59A1"/>
    <w:rsid w:val="00CA5FB2"/>
    <w:rsid w:val="00CA6DBF"/>
    <w:rsid w:val="00CB11D9"/>
    <w:rsid w:val="00CB2047"/>
    <w:rsid w:val="00CB24BC"/>
    <w:rsid w:val="00CB2E31"/>
    <w:rsid w:val="00CB3E08"/>
    <w:rsid w:val="00CB5A0E"/>
    <w:rsid w:val="00CB5E1F"/>
    <w:rsid w:val="00CB73BF"/>
    <w:rsid w:val="00CC4A94"/>
    <w:rsid w:val="00CC6BFC"/>
    <w:rsid w:val="00CD0D3B"/>
    <w:rsid w:val="00CD201C"/>
    <w:rsid w:val="00CD492F"/>
    <w:rsid w:val="00CD62B5"/>
    <w:rsid w:val="00CD78D4"/>
    <w:rsid w:val="00CD79CE"/>
    <w:rsid w:val="00CE0C2E"/>
    <w:rsid w:val="00CE301F"/>
    <w:rsid w:val="00CE3E4E"/>
    <w:rsid w:val="00CE6DAA"/>
    <w:rsid w:val="00CE7108"/>
    <w:rsid w:val="00CF1770"/>
    <w:rsid w:val="00CF5B43"/>
    <w:rsid w:val="00CF5F82"/>
    <w:rsid w:val="00CF695B"/>
    <w:rsid w:val="00CF7D64"/>
    <w:rsid w:val="00D00BDD"/>
    <w:rsid w:val="00D01710"/>
    <w:rsid w:val="00D02A58"/>
    <w:rsid w:val="00D034D6"/>
    <w:rsid w:val="00D036FA"/>
    <w:rsid w:val="00D05936"/>
    <w:rsid w:val="00D2271E"/>
    <w:rsid w:val="00D24593"/>
    <w:rsid w:val="00D2607F"/>
    <w:rsid w:val="00D27319"/>
    <w:rsid w:val="00D32B27"/>
    <w:rsid w:val="00D32CB2"/>
    <w:rsid w:val="00D33E94"/>
    <w:rsid w:val="00D3498D"/>
    <w:rsid w:val="00D3621C"/>
    <w:rsid w:val="00D404ED"/>
    <w:rsid w:val="00D40D66"/>
    <w:rsid w:val="00D430ED"/>
    <w:rsid w:val="00D4532C"/>
    <w:rsid w:val="00D46972"/>
    <w:rsid w:val="00D4740C"/>
    <w:rsid w:val="00D47A97"/>
    <w:rsid w:val="00D47B65"/>
    <w:rsid w:val="00D505D6"/>
    <w:rsid w:val="00D50AD4"/>
    <w:rsid w:val="00D5151C"/>
    <w:rsid w:val="00D51D12"/>
    <w:rsid w:val="00D544BA"/>
    <w:rsid w:val="00D60527"/>
    <w:rsid w:val="00D621C0"/>
    <w:rsid w:val="00D6298D"/>
    <w:rsid w:val="00D62C99"/>
    <w:rsid w:val="00D66CB5"/>
    <w:rsid w:val="00D74BA5"/>
    <w:rsid w:val="00D74BA8"/>
    <w:rsid w:val="00D809DB"/>
    <w:rsid w:val="00D81114"/>
    <w:rsid w:val="00D824EB"/>
    <w:rsid w:val="00D82FA7"/>
    <w:rsid w:val="00D83DAE"/>
    <w:rsid w:val="00D8596D"/>
    <w:rsid w:val="00D86E72"/>
    <w:rsid w:val="00D90E92"/>
    <w:rsid w:val="00D91CCA"/>
    <w:rsid w:val="00D936DF"/>
    <w:rsid w:val="00D93B7B"/>
    <w:rsid w:val="00D93BD7"/>
    <w:rsid w:val="00D953D0"/>
    <w:rsid w:val="00D97236"/>
    <w:rsid w:val="00DA1198"/>
    <w:rsid w:val="00DA5510"/>
    <w:rsid w:val="00DA737F"/>
    <w:rsid w:val="00DB3967"/>
    <w:rsid w:val="00DB4FAD"/>
    <w:rsid w:val="00DB6694"/>
    <w:rsid w:val="00DC07C2"/>
    <w:rsid w:val="00DC28EE"/>
    <w:rsid w:val="00DC481E"/>
    <w:rsid w:val="00DC5E0A"/>
    <w:rsid w:val="00DC6C10"/>
    <w:rsid w:val="00DC706D"/>
    <w:rsid w:val="00DC7632"/>
    <w:rsid w:val="00DC7E9C"/>
    <w:rsid w:val="00DD0F84"/>
    <w:rsid w:val="00DD16BC"/>
    <w:rsid w:val="00DD1A82"/>
    <w:rsid w:val="00DD2F0F"/>
    <w:rsid w:val="00DD3C50"/>
    <w:rsid w:val="00DD6525"/>
    <w:rsid w:val="00DD77C3"/>
    <w:rsid w:val="00DE1B58"/>
    <w:rsid w:val="00DE2782"/>
    <w:rsid w:val="00DE4CC9"/>
    <w:rsid w:val="00DE66B6"/>
    <w:rsid w:val="00DE69F3"/>
    <w:rsid w:val="00DE7D2E"/>
    <w:rsid w:val="00DF2C67"/>
    <w:rsid w:val="00DF3964"/>
    <w:rsid w:val="00DF4669"/>
    <w:rsid w:val="00DF7652"/>
    <w:rsid w:val="00E02516"/>
    <w:rsid w:val="00E032B7"/>
    <w:rsid w:val="00E04315"/>
    <w:rsid w:val="00E0495D"/>
    <w:rsid w:val="00E05EB7"/>
    <w:rsid w:val="00E10D67"/>
    <w:rsid w:val="00E10E31"/>
    <w:rsid w:val="00E1294F"/>
    <w:rsid w:val="00E134D3"/>
    <w:rsid w:val="00E16526"/>
    <w:rsid w:val="00E16A90"/>
    <w:rsid w:val="00E21F45"/>
    <w:rsid w:val="00E2471B"/>
    <w:rsid w:val="00E24E08"/>
    <w:rsid w:val="00E254C9"/>
    <w:rsid w:val="00E32451"/>
    <w:rsid w:val="00E32F00"/>
    <w:rsid w:val="00E337E4"/>
    <w:rsid w:val="00E35C86"/>
    <w:rsid w:val="00E378CC"/>
    <w:rsid w:val="00E41C13"/>
    <w:rsid w:val="00E42358"/>
    <w:rsid w:val="00E428DB"/>
    <w:rsid w:val="00E4517E"/>
    <w:rsid w:val="00E45A25"/>
    <w:rsid w:val="00E465D2"/>
    <w:rsid w:val="00E468AA"/>
    <w:rsid w:val="00E51EAB"/>
    <w:rsid w:val="00E52178"/>
    <w:rsid w:val="00E54242"/>
    <w:rsid w:val="00E5558F"/>
    <w:rsid w:val="00E6025B"/>
    <w:rsid w:val="00E60CD0"/>
    <w:rsid w:val="00E62765"/>
    <w:rsid w:val="00E62C15"/>
    <w:rsid w:val="00E62C66"/>
    <w:rsid w:val="00E63649"/>
    <w:rsid w:val="00E6516D"/>
    <w:rsid w:val="00E71F5E"/>
    <w:rsid w:val="00E7289A"/>
    <w:rsid w:val="00E758A9"/>
    <w:rsid w:val="00E80A6C"/>
    <w:rsid w:val="00E81533"/>
    <w:rsid w:val="00E84D5D"/>
    <w:rsid w:val="00E858FD"/>
    <w:rsid w:val="00E86B31"/>
    <w:rsid w:val="00E873F4"/>
    <w:rsid w:val="00E91D8E"/>
    <w:rsid w:val="00E92248"/>
    <w:rsid w:val="00E9242C"/>
    <w:rsid w:val="00E92605"/>
    <w:rsid w:val="00E9434E"/>
    <w:rsid w:val="00E9568F"/>
    <w:rsid w:val="00EA6376"/>
    <w:rsid w:val="00EB0FDF"/>
    <w:rsid w:val="00EB2320"/>
    <w:rsid w:val="00EB5DB0"/>
    <w:rsid w:val="00EB67EC"/>
    <w:rsid w:val="00EC0321"/>
    <w:rsid w:val="00EC298A"/>
    <w:rsid w:val="00EC3F31"/>
    <w:rsid w:val="00EC52E3"/>
    <w:rsid w:val="00ED3077"/>
    <w:rsid w:val="00ED3126"/>
    <w:rsid w:val="00ED52C5"/>
    <w:rsid w:val="00ED7479"/>
    <w:rsid w:val="00ED76EC"/>
    <w:rsid w:val="00EE1FED"/>
    <w:rsid w:val="00EE20EC"/>
    <w:rsid w:val="00EE3233"/>
    <w:rsid w:val="00EE35DE"/>
    <w:rsid w:val="00EE3AA8"/>
    <w:rsid w:val="00EE3B20"/>
    <w:rsid w:val="00EE475E"/>
    <w:rsid w:val="00EF28F9"/>
    <w:rsid w:val="00EF3481"/>
    <w:rsid w:val="00EF4314"/>
    <w:rsid w:val="00EF5EC9"/>
    <w:rsid w:val="00EF62BD"/>
    <w:rsid w:val="00F02C78"/>
    <w:rsid w:val="00F0480E"/>
    <w:rsid w:val="00F04EA4"/>
    <w:rsid w:val="00F05A83"/>
    <w:rsid w:val="00F06DCF"/>
    <w:rsid w:val="00F07C02"/>
    <w:rsid w:val="00F10E6B"/>
    <w:rsid w:val="00F117BD"/>
    <w:rsid w:val="00F11A6A"/>
    <w:rsid w:val="00F11AE3"/>
    <w:rsid w:val="00F130DF"/>
    <w:rsid w:val="00F15BBF"/>
    <w:rsid w:val="00F17751"/>
    <w:rsid w:val="00F17DE4"/>
    <w:rsid w:val="00F2242F"/>
    <w:rsid w:val="00F228FB"/>
    <w:rsid w:val="00F239E9"/>
    <w:rsid w:val="00F2426F"/>
    <w:rsid w:val="00F24EF5"/>
    <w:rsid w:val="00F260B9"/>
    <w:rsid w:val="00F26934"/>
    <w:rsid w:val="00F26E9E"/>
    <w:rsid w:val="00F27150"/>
    <w:rsid w:val="00F27D02"/>
    <w:rsid w:val="00F31229"/>
    <w:rsid w:val="00F31795"/>
    <w:rsid w:val="00F3542A"/>
    <w:rsid w:val="00F35475"/>
    <w:rsid w:val="00F36E3E"/>
    <w:rsid w:val="00F36E41"/>
    <w:rsid w:val="00F40821"/>
    <w:rsid w:val="00F42367"/>
    <w:rsid w:val="00F44CE8"/>
    <w:rsid w:val="00F53597"/>
    <w:rsid w:val="00F57B17"/>
    <w:rsid w:val="00F610E7"/>
    <w:rsid w:val="00F615E3"/>
    <w:rsid w:val="00F61874"/>
    <w:rsid w:val="00F62CD0"/>
    <w:rsid w:val="00F649DC"/>
    <w:rsid w:val="00F65764"/>
    <w:rsid w:val="00F65EBA"/>
    <w:rsid w:val="00F661AB"/>
    <w:rsid w:val="00F663A1"/>
    <w:rsid w:val="00F70665"/>
    <w:rsid w:val="00F70B22"/>
    <w:rsid w:val="00F71458"/>
    <w:rsid w:val="00F73184"/>
    <w:rsid w:val="00F744AC"/>
    <w:rsid w:val="00F75100"/>
    <w:rsid w:val="00F77985"/>
    <w:rsid w:val="00F82296"/>
    <w:rsid w:val="00F85118"/>
    <w:rsid w:val="00F85F9A"/>
    <w:rsid w:val="00F916FD"/>
    <w:rsid w:val="00F924EE"/>
    <w:rsid w:val="00F946BD"/>
    <w:rsid w:val="00F955EF"/>
    <w:rsid w:val="00F95FED"/>
    <w:rsid w:val="00F96E82"/>
    <w:rsid w:val="00FA3F48"/>
    <w:rsid w:val="00FA519C"/>
    <w:rsid w:val="00FA6AC5"/>
    <w:rsid w:val="00FB04F4"/>
    <w:rsid w:val="00FB0EE7"/>
    <w:rsid w:val="00FB3AEA"/>
    <w:rsid w:val="00FB3BA9"/>
    <w:rsid w:val="00FB4683"/>
    <w:rsid w:val="00FC0007"/>
    <w:rsid w:val="00FC14CB"/>
    <w:rsid w:val="00FC2484"/>
    <w:rsid w:val="00FC3674"/>
    <w:rsid w:val="00FC6636"/>
    <w:rsid w:val="00FC6A81"/>
    <w:rsid w:val="00FD0F04"/>
    <w:rsid w:val="00FD4447"/>
    <w:rsid w:val="00FD66C3"/>
    <w:rsid w:val="00FE0BD2"/>
    <w:rsid w:val="00FE2FBB"/>
    <w:rsid w:val="00FE3FFF"/>
    <w:rsid w:val="00FE495F"/>
    <w:rsid w:val="00FE4A93"/>
    <w:rsid w:val="00FE4E2B"/>
    <w:rsid w:val="00FF0767"/>
    <w:rsid w:val="00FF60FC"/>
    <w:rsid w:val="00FF6FFE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DA45D"/>
  <w15:docId w15:val="{202F3C95-A81E-44A2-88FE-8E78680D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0FD"/>
    <w:pPr>
      <w:spacing w:before="0" w:after="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35D5F"/>
    <w:pPr>
      <w:shd w:val="clear" w:color="auto" w:fill="FFFFFF" w:themeFill="background1"/>
      <w:spacing w:line="240" w:lineRule="auto"/>
      <w:jc w:val="center"/>
      <w:outlineLvl w:val="0"/>
    </w:pPr>
    <w:rPr>
      <w:rFonts w:eastAsiaTheme="majorEastAsia" w:cstheme="majorBidi"/>
      <w:b/>
      <w:caps/>
      <w:color w:val="044D6E" w:themeColor="text2" w:themeShade="80"/>
      <w:spacing w:val="15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FC0"/>
    <w:pPr>
      <w:spacing w:line="240" w:lineRule="auto"/>
      <w:jc w:val="center"/>
      <w:outlineLvl w:val="1"/>
    </w:pPr>
    <w:rPr>
      <w:rFonts w:eastAsiaTheme="majorEastAsia" w:cstheme="majorBidi"/>
      <w:b/>
      <w:caps/>
      <w:color w:val="03415D"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54C9"/>
    <w:pPr>
      <w:spacing w:line="240" w:lineRule="auto"/>
      <w:outlineLvl w:val="2"/>
    </w:pPr>
    <w:rPr>
      <w:rFonts w:eastAsiaTheme="majorEastAsia" w:cstheme="majorBidi"/>
      <w:b/>
      <w:caps/>
      <w:color w:val="044D6E" w:themeColor="text2" w:themeShade="8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07D5B"/>
    <w:pPr>
      <w:pBdr>
        <w:top w:val="dotted" w:sz="6" w:space="2" w:color="099BDD" w:themeColor="text2"/>
      </w:pBdr>
      <w:spacing w:line="240" w:lineRule="auto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5D5F"/>
    <w:rPr>
      <w:rFonts w:ascii="Arial" w:eastAsiaTheme="majorEastAsia" w:hAnsi="Arial" w:cstheme="majorBidi"/>
      <w:b/>
      <w:caps/>
      <w:color w:val="044D6E" w:themeColor="text2" w:themeShade="80"/>
      <w:spacing w:val="15"/>
      <w:sz w:val="32"/>
      <w:shd w:val="clear" w:color="auto" w:fill="FFFFFF" w:themeFill="background1"/>
    </w:rPr>
  </w:style>
  <w:style w:type="character" w:customStyle="1" w:styleId="Ttulo2Char">
    <w:name w:val="Título 2 Char"/>
    <w:basedOn w:val="Fontepargpadro"/>
    <w:link w:val="Ttulo2"/>
    <w:uiPriority w:val="9"/>
    <w:rsid w:val="00AF0FC0"/>
    <w:rPr>
      <w:rFonts w:ascii="Arial" w:eastAsiaTheme="majorEastAsia" w:hAnsi="Arial" w:cstheme="majorBidi"/>
      <w:b/>
      <w:caps/>
      <w:color w:val="03415D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E254C9"/>
    <w:rPr>
      <w:rFonts w:ascii="Arial" w:eastAsiaTheme="majorEastAsia" w:hAnsi="Arial" w:cstheme="majorBidi"/>
      <w:b/>
      <w:caps/>
      <w:color w:val="044D6E" w:themeColor="text2" w:themeShade="80"/>
      <w:sz w:val="24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1A0268"/>
    <w:pPr>
      <w:jc w:val="center"/>
    </w:pPr>
    <w:rPr>
      <w:rFonts w:eastAsiaTheme="majorEastAsia" w:cstheme="majorBidi"/>
      <w:b/>
      <w:color w:val="044D6E" w:themeColor="text2" w:themeShade="80"/>
      <w:spacing w:val="10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1A0268"/>
    <w:rPr>
      <w:rFonts w:ascii="Arial" w:eastAsiaTheme="majorEastAsia" w:hAnsi="Arial" w:cstheme="majorBidi"/>
      <w:b/>
      <w:color w:val="044D6E" w:themeColor="text2" w:themeShade="80"/>
      <w:spacing w:val="10"/>
      <w:sz w:val="36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  <w:ind w:firstLine="851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sid w:val="00707D5B"/>
    <w:rPr>
      <w:rFonts w:asciiTheme="majorHAnsi" w:eastAsiaTheme="majorEastAsia" w:hAnsiTheme="majorHAnsi" w:cstheme="majorBidi"/>
      <w:caps/>
      <w:color w:val="0673A5" w:themeColor="text2" w:themeShade="BF"/>
      <w:spacing w:val="10"/>
      <w:sz w:val="24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character" w:styleId="Hyperlink">
    <w:name w:val="Hyperlink"/>
    <w:basedOn w:val="Fontepargpadro"/>
    <w:uiPriority w:val="99"/>
    <w:unhideWhenUsed/>
    <w:rsid w:val="002E46D5"/>
    <w:rPr>
      <w:color w:val="005DBA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E46D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DE1B58"/>
    <w:pPr>
      <w:tabs>
        <w:tab w:val="right" w:leader="dot" w:pos="9611"/>
      </w:tabs>
      <w:spacing w:before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435D5F"/>
    <w:rPr>
      <w:caps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201376"/>
    <w:rPr>
      <w:cap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C160B4"/>
  </w:style>
  <w:style w:type="character" w:styleId="Refdenotaderodap">
    <w:name w:val="footnote reference"/>
    <w:basedOn w:val="Fontepargpadro"/>
    <w:uiPriority w:val="99"/>
    <w:semiHidden/>
    <w:unhideWhenUsed/>
    <w:rsid w:val="00F44CE8"/>
    <w:rPr>
      <w:vertAlign w:val="superscript"/>
    </w:rPr>
  </w:style>
  <w:style w:type="paragraph" w:customStyle="1" w:styleId="Default">
    <w:name w:val="Default"/>
    <w:rsid w:val="001E16F9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customStyle="1" w:styleId="T2">
    <w:name w:val="T2"/>
    <w:basedOn w:val="Normal"/>
    <w:rsid w:val="001E16F9"/>
    <w:pPr>
      <w:suppressAutoHyphens/>
      <w:jc w:val="left"/>
    </w:pPr>
    <w:rPr>
      <w:rFonts w:eastAsia="Times New Roman" w:cs="Arial"/>
      <w:b/>
      <w:kern w:val="1"/>
      <w:szCs w:val="24"/>
      <w:lang w:val="pt-BR" w:eastAsia="zh-CN"/>
    </w:rPr>
  </w:style>
  <w:style w:type="paragraph" w:customStyle="1" w:styleId="FiguraseTabelas">
    <w:name w:val="Figuras e Tabelas"/>
    <w:basedOn w:val="Normal"/>
    <w:qFormat/>
    <w:rsid w:val="001E16F9"/>
    <w:pPr>
      <w:tabs>
        <w:tab w:val="left" w:leader="dot" w:pos="8222"/>
      </w:tabs>
      <w:spacing w:line="240" w:lineRule="auto"/>
    </w:pPr>
    <w:rPr>
      <w:rFonts w:ascii="Corbel (Corpo)" w:eastAsiaTheme="minorHAnsi" w:hAnsi="Corbel (Corpo)" w:cs="Arial"/>
      <w:b/>
      <w:color w:val="2C2C2C" w:themeColor="text1"/>
      <w:sz w:val="20"/>
      <w:szCs w:val="20"/>
      <w:lang w:val="pt-BR" w:eastAsia="en-US"/>
    </w:rPr>
  </w:style>
  <w:style w:type="paragraph" w:styleId="PargrafodaLista">
    <w:name w:val="List Paragraph"/>
    <w:basedOn w:val="Normal"/>
    <w:uiPriority w:val="34"/>
    <w:unhideWhenUsed/>
    <w:qFormat/>
    <w:rsid w:val="001915BD"/>
    <w:pPr>
      <w:ind w:left="720"/>
      <w:contextualSpacing/>
    </w:pPr>
  </w:style>
  <w:style w:type="character" w:customStyle="1" w:styleId="MenoPendente2">
    <w:name w:val="Menção Pendente2"/>
    <w:basedOn w:val="Fontepargpadro"/>
    <w:uiPriority w:val="99"/>
    <w:semiHidden/>
    <w:unhideWhenUsed/>
    <w:rsid w:val="001F0423"/>
    <w:rPr>
      <w:color w:val="605E5C"/>
      <w:shd w:val="clear" w:color="auto" w:fill="E1DFDD"/>
    </w:rPr>
  </w:style>
  <w:style w:type="character" w:customStyle="1" w:styleId="il">
    <w:name w:val="il"/>
    <w:basedOn w:val="Fontepargpadro"/>
    <w:rsid w:val="0067751A"/>
  </w:style>
  <w:style w:type="table" w:customStyle="1" w:styleId="TabeladeLista1Clara1">
    <w:name w:val="Tabela de Lista 1 Clara1"/>
    <w:basedOn w:val="Tabelanormal"/>
    <w:uiPriority w:val="46"/>
    <w:rsid w:val="007C1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7C1E9B"/>
    <w:pPr>
      <w:spacing w:after="0" w:line="240" w:lineRule="auto"/>
    </w:pPr>
    <w:tblPr>
      <w:tblStyleRowBandSize w:val="1"/>
      <w:tblStyleColBandSize w:val="1"/>
      <w:tblBorders>
        <w:top w:val="single" w:sz="4" w:space="0" w:color="B3B3B7" w:themeColor="accent5" w:themeTint="99"/>
        <w:bottom w:val="single" w:sz="4" w:space="0" w:color="B3B3B7" w:themeColor="accent5" w:themeTint="99"/>
        <w:insideH w:val="single" w:sz="4" w:space="0" w:color="B3B3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  <w:style w:type="paragraph" w:styleId="Sumrio5">
    <w:name w:val="toc 5"/>
    <w:basedOn w:val="Normal"/>
    <w:next w:val="Normal"/>
    <w:autoRedefine/>
    <w:uiPriority w:val="39"/>
    <w:unhideWhenUsed/>
    <w:rsid w:val="00A71CE5"/>
    <w:pPr>
      <w:spacing w:after="100" w:line="259" w:lineRule="auto"/>
      <w:ind w:left="880"/>
      <w:jc w:val="left"/>
    </w:pPr>
    <w:rPr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A71CE5"/>
    <w:pPr>
      <w:spacing w:after="100" w:line="259" w:lineRule="auto"/>
      <w:ind w:left="1100"/>
      <w:jc w:val="left"/>
    </w:pPr>
    <w:rPr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A71CE5"/>
    <w:pPr>
      <w:spacing w:after="100" w:line="259" w:lineRule="auto"/>
      <w:ind w:left="1320"/>
      <w:jc w:val="left"/>
    </w:pPr>
    <w:rPr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A71CE5"/>
    <w:pPr>
      <w:spacing w:after="100" w:line="259" w:lineRule="auto"/>
      <w:ind w:left="1540"/>
      <w:jc w:val="left"/>
    </w:pPr>
    <w:rPr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A71CE5"/>
    <w:pPr>
      <w:spacing w:after="100" w:line="259" w:lineRule="auto"/>
      <w:ind w:left="1760"/>
      <w:jc w:val="left"/>
    </w:pPr>
    <w:rPr>
      <w:lang w:val="pt-BR" w:eastAsia="pt-BR"/>
    </w:rPr>
  </w:style>
  <w:style w:type="paragraph" w:styleId="NormalWeb">
    <w:name w:val="Normal (Web)"/>
    <w:basedOn w:val="Normal"/>
    <w:uiPriority w:val="99"/>
    <w:unhideWhenUsed/>
    <w:rsid w:val="008D56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D5629"/>
    <w:rPr>
      <w:b/>
      <w:bCs/>
    </w:rPr>
  </w:style>
  <w:style w:type="character" w:styleId="nfase">
    <w:name w:val="Emphasis"/>
    <w:basedOn w:val="Fontepargpadro"/>
    <w:uiPriority w:val="20"/>
    <w:qFormat/>
    <w:rsid w:val="00513182"/>
    <w:rPr>
      <w:i/>
      <w:iCs/>
    </w:rPr>
  </w:style>
  <w:style w:type="table" w:customStyle="1" w:styleId="TabeladeGrade5Escura1">
    <w:name w:val="Tabela de Grade 5 Escura1"/>
    <w:basedOn w:val="Tabelanormal"/>
    <w:uiPriority w:val="50"/>
    <w:rsid w:val="009137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2C2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2C2C" w:themeFill="text1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AAAAAA" w:themeFill="tex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9137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828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828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828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8288" w:themeFill="accent5"/>
      </w:tcPr>
    </w:tblStylePr>
    <w:tblStylePr w:type="band1Vert">
      <w:tblPr/>
      <w:tcPr>
        <w:shd w:val="clear" w:color="auto" w:fill="CCCCCF" w:themeFill="accent5" w:themeFillTint="66"/>
      </w:tcPr>
    </w:tblStylePr>
    <w:tblStylePr w:type="band1Horz">
      <w:tblPr/>
      <w:tcPr>
        <w:shd w:val="clear" w:color="auto" w:fill="CCCCCF" w:themeFill="accent5" w:themeFillTint="66"/>
      </w:tcPr>
    </w:tblStylePr>
  </w:style>
  <w:style w:type="table" w:customStyle="1" w:styleId="TabeladeGrade41">
    <w:name w:val="Tabela de Grade 41"/>
    <w:basedOn w:val="Tabelanormal"/>
    <w:uiPriority w:val="49"/>
    <w:rsid w:val="00FF0767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customStyle="1" w:styleId="TabeladeLista31">
    <w:name w:val="Tabela de Lista 31"/>
    <w:basedOn w:val="Tabelanormal"/>
    <w:uiPriority w:val="48"/>
    <w:rsid w:val="00E032B7"/>
    <w:pPr>
      <w:spacing w:after="0" w:line="240" w:lineRule="auto"/>
    </w:pPr>
    <w:tblPr>
      <w:tblStyleRowBandSize w:val="1"/>
      <w:tblStyleColBandSize w:val="1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2C2C" w:themeColor="text1"/>
          <w:right w:val="single" w:sz="4" w:space="0" w:color="2C2C2C" w:themeColor="text1"/>
        </w:tcBorders>
      </w:tcPr>
    </w:tblStylePr>
    <w:tblStylePr w:type="band1Horz">
      <w:tblPr/>
      <w:tcPr>
        <w:tcBorders>
          <w:top w:val="single" w:sz="4" w:space="0" w:color="2C2C2C" w:themeColor="text1"/>
          <w:bottom w:val="single" w:sz="4" w:space="0" w:color="2C2C2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2C2C" w:themeColor="text1"/>
          <w:left w:val="nil"/>
        </w:tcBorders>
      </w:tcPr>
    </w:tblStylePr>
    <w:tblStylePr w:type="swCell">
      <w:tblPr/>
      <w:tcPr>
        <w:tcBorders>
          <w:top w:val="double" w:sz="4" w:space="0" w:color="2C2C2C" w:themeColor="text1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A56BBB"/>
    <w:pPr>
      <w:spacing w:after="0" w:line="240" w:lineRule="auto"/>
    </w:pPr>
    <w:tblPr>
      <w:tblStyleRowBandSize w:val="1"/>
      <w:tblStyleColBandSize w:val="1"/>
      <w:tblBorders>
        <w:top w:val="single" w:sz="4" w:space="0" w:color="828288" w:themeColor="accent5"/>
        <w:left w:val="single" w:sz="4" w:space="0" w:color="828288" w:themeColor="accent5"/>
        <w:bottom w:val="single" w:sz="4" w:space="0" w:color="828288" w:themeColor="accent5"/>
        <w:right w:val="single" w:sz="4" w:space="0" w:color="82828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8288" w:themeFill="accent5"/>
      </w:tcPr>
    </w:tblStylePr>
    <w:tblStylePr w:type="lastRow">
      <w:rPr>
        <w:b/>
        <w:bCs/>
      </w:rPr>
      <w:tblPr/>
      <w:tcPr>
        <w:tcBorders>
          <w:top w:val="double" w:sz="4" w:space="0" w:color="82828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8288" w:themeColor="accent5"/>
          <w:right w:val="single" w:sz="4" w:space="0" w:color="828288" w:themeColor="accent5"/>
        </w:tcBorders>
      </w:tcPr>
    </w:tblStylePr>
    <w:tblStylePr w:type="band1Horz">
      <w:tblPr/>
      <w:tcPr>
        <w:tcBorders>
          <w:top w:val="single" w:sz="4" w:space="0" w:color="828288" w:themeColor="accent5"/>
          <w:bottom w:val="single" w:sz="4" w:space="0" w:color="82828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8288" w:themeColor="accent5"/>
          <w:left w:val="nil"/>
        </w:tcBorders>
      </w:tcPr>
    </w:tblStylePr>
    <w:tblStylePr w:type="swCell">
      <w:tblPr/>
      <w:tcPr>
        <w:tcBorders>
          <w:top w:val="double" w:sz="4" w:space="0" w:color="828288" w:themeColor="accent5"/>
          <w:right w:val="nil"/>
        </w:tcBorders>
      </w:tcPr>
    </w:tblStylePr>
  </w:style>
  <w:style w:type="table" w:styleId="SombreamentoClaro-nfase4">
    <w:name w:val="Light Shading Accent 4"/>
    <w:basedOn w:val="Tabelanormal"/>
    <w:uiPriority w:val="60"/>
    <w:rsid w:val="00061EAA"/>
    <w:pPr>
      <w:spacing w:before="0" w:after="0" w:line="240" w:lineRule="auto"/>
    </w:pPr>
    <w:rPr>
      <w:rFonts w:eastAsiaTheme="minorHAnsi"/>
      <w:color w:val="D60E72" w:themeColor="accent4" w:themeShade="BF"/>
      <w:lang w:val="pt-BR" w:eastAsia="en-US"/>
    </w:rPr>
    <w:tblPr>
      <w:tblStyleRowBandSize w:val="1"/>
      <w:tblStyleColBandSize w:val="1"/>
      <w:tblBorders>
        <w:top w:val="single" w:sz="8" w:space="0" w:color="F24099" w:themeColor="accent4"/>
        <w:bottom w:val="single" w:sz="8" w:space="0" w:color="F2409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099" w:themeColor="accent4"/>
          <w:left w:val="nil"/>
          <w:bottom w:val="single" w:sz="8" w:space="0" w:color="F2409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099" w:themeColor="accent4"/>
          <w:left w:val="nil"/>
          <w:bottom w:val="single" w:sz="8" w:space="0" w:color="F2409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E5" w:themeFill="accent4" w:themeFillTint="3F"/>
      </w:tcPr>
    </w:tblStylePr>
  </w:style>
  <w:style w:type="paragraph" w:styleId="Corpodetexto">
    <w:name w:val="Body Text"/>
    <w:basedOn w:val="Normal"/>
    <w:link w:val="CorpodetextoChar"/>
    <w:uiPriority w:val="1"/>
    <w:unhideWhenUsed/>
    <w:qFormat/>
    <w:rsid w:val="0056423F"/>
    <w:pPr>
      <w:spacing w:after="120" w:line="276" w:lineRule="auto"/>
      <w:jc w:val="left"/>
    </w:pPr>
    <w:rPr>
      <w:rFonts w:eastAsiaTheme="minorHAnsi"/>
      <w:lang w:val="pt-BR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6423F"/>
    <w:rPr>
      <w:rFonts w:eastAsiaTheme="minorHAnsi"/>
      <w:lang w:val="pt-BR" w:eastAsia="en-US"/>
    </w:rPr>
  </w:style>
  <w:style w:type="table" w:customStyle="1" w:styleId="TableNormal">
    <w:name w:val="Table Normal"/>
    <w:uiPriority w:val="2"/>
    <w:semiHidden/>
    <w:unhideWhenUsed/>
    <w:qFormat/>
    <w:rsid w:val="0056423F"/>
    <w:pPr>
      <w:widowControl w:val="0"/>
      <w:autoSpaceDE w:val="0"/>
      <w:autoSpaceDN w:val="0"/>
      <w:spacing w:before="0"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423F"/>
    <w:pPr>
      <w:widowControl w:val="0"/>
      <w:autoSpaceDE w:val="0"/>
      <w:autoSpaceDN w:val="0"/>
      <w:spacing w:line="240" w:lineRule="auto"/>
      <w:jc w:val="left"/>
    </w:pPr>
    <w:rPr>
      <w:rFonts w:ascii="Verdana" w:eastAsia="Verdana" w:hAnsi="Verdana" w:cs="Verdana"/>
      <w:lang w:eastAsia="en-US"/>
    </w:rPr>
  </w:style>
  <w:style w:type="numbering" w:customStyle="1" w:styleId="Semlista1">
    <w:name w:val="Sem lista1"/>
    <w:next w:val="Semlista"/>
    <w:uiPriority w:val="99"/>
    <w:semiHidden/>
    <w:unhideWhenUsed/>
    <w:rsid w:val="001F2F7E"/>
  </w:style>
  <w:style w:type="table" w:customStyle="1" w:styleId="TableNormal1">
    <w:name w:val="Table Normal1"/>
    <w:uiPriority w:val="2"/>
    <w:semiHidden/>
    <w:unhideWhenUsed/>
    <w:qFormat/>
    <w:rsid w:val="001F2F7E"/>
    <w:pPr>
      <w:widowControl w:val="0"/>
      <w:autoSpaceDE w:val="0"/>
      <w:autoSpaceDN w:val="0"/>
      <w:spacing w:before="0"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ellington">
    <w:name w:val="Wellington"/>
    <w:basedOn w:val="Ttulo1"/>
    <w:next w:val="Normal"/>
    <w:link w:val="WellingtonChar"/>
    <w:qFormat/>
    <w:rsid w:val="00F36E41"/>
    <w:pPr>
      <w:keepNext/>
      <w:keepLines/>
      <w:shd w:val="clear" w:color="auto" w:fill="auto"/>
      <w:autoSpaceDE w:val="0"/>
      <w:autoSpaceDN w:val="0"/>
      <w:adjustRightInd w:val="0"/>
      <w:jc w:val="both"/>
    </w:pPr>
    <w:rPr>
      <w:rFonts w:eastAsia="Calibri" w:cs="Arial"/>
      <w:b w:val="0"/>
      <w:caps w:val="0"/>
      <w:color w:val="181818" w:themeColor="background2" w:themeShade="1A"/>
      <w:spacing w:val="0"/>
      <w:sz w:val="24"/>
      <w:szCs w:val="24"/>
      <w:lang w:val="pt-BR" w:eastAsia="pt-BR"/>
    </w:rPr>
  </w:style>
  <w:style w:type="character" w:customStyle="1" w:styleId="WellingtonChar">
    <w:name w:val="Wellington Char"/>
    <w:basedOn w:val="Ttulo1Char"/>
    <w:link w:val="Wellington"/>
    <w:rsid w:val="00F36E41"/>
    <w:rPr>
      <w:rFonts w:ascii="Arial" w:eastAsia="Calibri" w:hAnsi="Arial" w:cs="Arial"/>
      <w:b w:val="0"/>
      <w:caps w:val="0"/>
      <w:color w:val="181818" w:themeColor="background2" w:themeShade="1A"/>
      <w:spacing w:val="15"/>
      <w:sz w:val="32"/>
      <w:szCs w:val="24"/>
      <w:shd w:val="clear" w:color="auto" w:fill="FFFFFF" w:themeFill="background1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E122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E1224"/>
    <w:rPr>
      <w:sz w:val="24"/>
    </w:rPr>
  </w:style>
  <w:style w:type="paragraph" w:customStyle="1" w:styleId="Tabletext">
    <w:name w:val="Tabletext"/>
    <w:basedOn w:val="Normal"/>
    <w:rsid w:val="00914B46"/>
    <w:pPr>
      <w:keepLines/>
      <w:widowControl w:val="0"/>
      <w:spacing w:after="12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914B46"/>
    <w:pPr>
      <w:spacing w:before="60" w:after="60" w:line="240" w:lineRule="auto"/>
      <w:jc w:val="left"/>
    </w:pPr>
    <w:rPr>
      <w:rFonts w:eastAsia="Times New Roman" w:cs="Times New Roman"/>
      <w:b/>
      <w:szCs w:val="20"/>
      <w:lang w:val="pt-BR" w:eastAsia="en-US"/>
    </w:rPr>
  </w:style>
  <w:style w:type="paragraph" w:customStyle="1" w:styleId="PSC-TabelaItem">
    <w:name w:val="PSC - Tabela Item"/>
    <w:basedOn w:val="Normal"/>
    <w:rsid w:val="00914B46"/>
    <w:pPr>
      <w:spacing w:before="20" w:after="20" w:line="240" w:lineRule="auto"/>
    </w:pPr>
    <w:rPr>
      <w:rFonts w:eastAsia="Times New Roman" w:cs="Times New Roman"/>
      <w:szCs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5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716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19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3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8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6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323">
          <w:marLeft w:val="15"/>
          <w:marRight w:val="-495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714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1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6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525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39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lington\AppData\Roaming\Microsoft\Templates\Design%20Em%20Tiras%20(em%20br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D798229-EE86-45B2-BFE0-CF37001458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</Template>
  <TotalTime>8</TotalTime>
  <Pages>14</Pages>
  <Words>2738</Words>
  <Characters>14787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Carlos Eduardo Cherman Traczinski</cp:lastModifiedBy>
  <cp:revision>4</cp:revision>
  <cp:lastPrinted>2022-12-06T12:26:00Z</cp:lastPrinted>
  <dcterms:created xsi:type="dcterms:W3CDTF">2024-03-25T16:16:00Z</dcterms:created>
  <dcterms:modified xsi:type="dcterms:W3CDTF">2024-03-25T16:24:00Z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